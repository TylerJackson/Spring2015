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1EC" w:rsidRDefault="00A26E6C" w:rsidP="003A2FD3">
      <w:pPr>
        <w:pStyle w:val="Heading1"/>
        <w:tabs>
          <w:tab w:val="right" w:pos="9270"/>
        </w:tabs>
      </w:pPr>
      <w:r>
        <w:t>F#</w:t>
      </w:r>
      <w:r w:rsidR="00097908">
        <w:t xml:space="preserve"> Programming Assignment</w:t>
      </w:r>
      <w:r w:rsidR="00F647AB">
        <w:t xml:space="preserve"> [50 pts</w:t>
      </w:r>
      <w:proofErr w:type="gramStart"/>
      <w:r w:rsidR="00F647AB">
        <w:t>]</w:t>
      </w:r>
      <w:proofErr w:type="gramEnd"/>
      <w:r>
        <w:br/>
      </w:r>
      <w:r w:rsidRPr="00A26E6C">
        <w:t xml:space="preserve">Due Date: </w:t>
      </w:r>
      <w:r>
        <w:t xml:space="preserve">Saturday, </w:t>
      </w:r>
      <w:r w:rsidRPr="00A26E6C">
        <w:t>April</w:t>
      </w:r>
      <w:r w:rsidR="00BD0578" w:rsidRPr="00A26E6C">
        <w:t xml:space="preserve"> </w:t>
      </w:r>
      <w:r w:rsidRPr="00A26E6C">
        <w:t>18</w:t>
      </w:r>
      <w:r w:rsidR="00BD0578" w:rsidRPr="00A26E6C">
        <w:t>, 20</w:t>
      </w:r>
      <w:r w:rsidR="00F647AB" w:rsidRPr="00A26E6C">
        <w:t>1</w:t>
      </w:r>
      <w:r w:rsidRPr="00A26E6C">
        <w:t>5</w:t>
      </w:r>
      <w:r w:rsidR="00E75248">
        <w:t xml:space="preserve"> by End of </w:t>
      </w:r>
      <w:r w:rsidRPr="00A26E6C">
        <w:t>D</w:t>
      </w:r>
      <w:r w:rsidR="00E75248">
        <w:t>ay</w:t>
      </w:r>
    </w:p>
    <w:p w:rsidR="00F52511" w:rsidRDefault="0057761B" w:rsidP="00E75248">
      <w:pPr>
        <w:pStyle w:val="hwitem"/>
        <w:pBdr>
          <w:bottom w:val="single" w:sz="4" w:space="1" w:color="C0504D" w:themeColor="accent2"/>
        </w:pBdr>
      </w:pPr>
      <w:r>
        <w:t>[</w:t>
      </w:r>
      <w:r w:rsidR="00A26E6C">
        <w:rPr>
          <w:highlight w:val="yellow"/>
        </w:rPr>
        <w:t>5</w:t>
      </w:r>
      <w:r w:rsidRPr="007371E5">
        <w:rPr>
          <w:highlight w:val="yellow"/>
        </w:rPr>
        <w:t>0 pts</w:t>
      </w:r>
      <w:r>
        <w:t xml:space="preserve">] </w:t>
      </w:r>
      <w:r w:rsidR="00A26E6C">
        <w:t xml:space="preserve">Implement a </w:t>
      </w:r>
      <w:r w:rsidR="00A26E6C" w:rsidRPr="00B2360E">
        <w:rPr>
          <w:b/>
          <w:u w:val="single"/>
        </w:rPr>
        <w:t>recursive</w:t>
      </w:r>
      <w:r w:rsidR="00A26E6C">
        <w:t xml:space="preserve"> function that computes the </w:t>
      </w:r>
      <w:r w:rsidR="00A26E6C" w:rsidRPr="00F46515">
        <w:rPr>
          <w:b/>
        </w:rPr>
        <w:t>determinant</w:t>
      </w:r>
      <w:r w:rsidR="00A26E6C">
        <w:t xml:space="preserve"> of an N by N matrix of </w:t>
      </w:r>
      <w:r w:rsidR="00A26E6C" w:rsidRPr="00A26E6C">
        <w:rPr>
          <w:b/>
        </w:rPr>
        <w:t>integers</w:t>
      </w:r>
      <w:r w:rsidR="00A26E6C">
        <w:t xml:space="preserve">, represented as a </w:t>
      </w:r>
      <w:r w:rsidR="00A26E6C" w:rsidRPr="00A26E6C">
        <w:rPr>
          <w:b/>
        </w:rPr>
        <w:t>2D array</w:t>
      </w:r>
      <w:r w:rsidR="00A26E6C">
        <w:t>.</w:t>
      </w:r>
      <w:r w:rsidR="00F46515">
        <w:t xml:space="preserve"> Your method should support any size matrix.</w:t>
      </w:r>
      <w:r w:rsidR="00B2360E">
        <w:t xml:space="preserve"> Submit the implementation file (Hw4.fs) of the provided interface.</w:t>
      </w:r>
    </w:p>
    <w:p w:rsidR="00E75248" w:rsidRDefault="00E75248" w:rsidP="00E75248">
      <w:pPr>
        <w:pStyle w:val="hwitem"/>
        <w:numPr>
          <w:ilvl w:val="0"/>
          <w:numId w:val="0"/>
        </w:numPr>
        <w:pBdr>
          <w:bottom w:val="single" w:sz="4" w:space="1" w:color="C0504D" w:themeColor="accent2"/>
        </w:pBdr>
        <w:ind w:left="360"/>
      </w:pPr>
    </w:p>
    <w:p w:rsidR="00A26E6C" w:rsidRPr="00E75248" w:rsidRDefault="00A26E6C" w:rsidP="00E75248">
      <w:pPr>
        <w:pStyle w:val="hwitem"/>
        <w:numPr>
          <w:ilvl w:val="0"/>
          <w:numId w:val="0"/>
        </w:numPr>
        <w:pBdr>
          <w:bottom w:val="single" w:sz="4" w:space="1" w:color="C0504D" w:themeColor="accent2"/>
        </w:pBdr>
        <w:ind w:left="360"/>
        <w:rPr>
          <w:b/>
        </w:rPr>
      </w:pPr>
      <w:r w:rsidRPr="00E75248">
        <w:rPr>
          <w:b/>
        </w:rPr>
        <w:t>Notes</w:t>
      </w:r>
      <w:r w:rsidR="00CD0C33">
        <w:rPr>
          <w:b/>
        </w:rPr>
        <w:t xml:space="preserve"> and Hints</w:t>
      </w:r>
    </w:p>
    <w:p w:rsidR="00A26E6C" w:rsidRDefault="00A26E6C" w:rsidP="00A26E6C">
      <w:pPr>
        <w:pStyle w:val="hwitem"/>
        <w:numPr>
          <w:ilvl w:val="0"/>
          <w:numId w:val="5"/>
        </w:numPr>
        <w:jc w:val="left"/>
      </w:pPr>
      <w:r>
        <w:t xml:space="preserve">Implement the provided interface (IHw4.fs) by including it in your </w:t>
      </w:r>
      <w:r w:rsidR="00B2360E">
        <w:t xml:space="preserve">F# </w:t>
      </w:r>
      <w:r>
        <w:t>project</w:t>
      </w:r>
      <w:r w:rsidR="00B2360E">
        <w:t xml:space="preserve"> (see below)</w:t>
      </w:r>
      <w:r>
        <w:t>.</w:t>
      </w:r>
    </w:p>
    <w:p w:rsidR="005E2890" w:rsidRPr="005E2890" w:rsidRDefault="00CD0C33" w:rsidP="005E2890">
      <w:pPr>
        <w:pStyle w:val="hwitem"/>
        <w:numPr>
          <w:ilvl w:val="0"/>
          <w:numId w:val="5"/>
        </w:numPr>
        <w:jc w:val="left"/>
        <w:rPr>
          <w:i/>
        </w:rPr>
      </w:pPr>
      <w:r>
        <w:t>U</w:t>
      </w:r>
      <w:r w:rsidR="005E2890">
        <w:t>se the method of expanding “by minors” as shown in on Wolfram MathWorld (</w:t>
      </w:r>
      <w:hyperlink r:id="rId7" w:history="1">
        <w:r w:rsidR="005E2890" w:rsidRPr="00E26A1E">
          <w:rPr>
            <w:rStyle w:val="Hyperlink"/>
          </w:rPr>
          <w:t>http://mathworld.wolfram.com/Determinant.html</w:t>
        </w:r>
      </w:hyperlink>
      <w:r w:rsidR="005E2890">
        <w:t xml:space="preserve"> ). </w:t>
      </w:r>
      <w:r w:rsidR="005E2890" w:rsidRPr="005E2890">
        <w:rPr>
          <w:i/>
        </w:rPr>
        <w:t>You will basically have to implement formula (8) on this site.</w:t>
      </w:r>
    </w:p>
    <w:p w:rsidR="00A26E6C" w:rsidRDefault="00A26E6C" w:rsidP="00A26E6C">
      <w:pPr>
        <w:pStyle w:val="hwitem"/>
        <w:numPr>
          <w:ilvl w:val="0"/>
          <w:numId w:val="5"/>
        </w:numPr>
        <w:jc w:val="left"/>
      </w:pPr>
      <w:r>
        <w:t>You may define an F# Console app project that contains the provided interface, your implementation file (Hw4.fs) and the Program file, also provided for your convenience and as an example of how you are expected to call your interface method.</w:t>
      </w:r>
    </w:p>
    <w:p w:rsidR="00A26E6C" w:rsidRDefault="00A26E6C" w:rsidP="006A10B6">
      <w:pPr>
        <w:pStyle w:val="hwitem"/>
        <w:numPr>
          <w:ilvl w:val="0"/>
          <w:numId w:val="0"/>
        </w:numPr>
        <w:pBdr>
          <w:top w:val="none" w:sz="0" w:space="0" w:color="auto"/>
        </w:pBdr>
        <w:ind w:left="720"/>
        <w:jc w:val="left"/>
      </w:pPr>
      <w:r>
        <w:rPr>
          <w:noProof/>
        </w:rPr>
        <w:drawing>
          <wp:inline distT="0" distB="0" distL="0" distR="0" wp14:anchorId="0C1548C1" wp14:editId="6E30A74B">
            <wp:extent cx="14192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225" cy="1066800"/>
                    </a:xfrm>
                    <a:prstGeom prst="rect">
                      <a:avLst/>
                    </a:prstGeom>
                  </pic:spPr>
                </pic:pic>
              </a:graphicData>
            </a:graphic>
          </wp:inline>
        </w:drawing>
      </w:r>
    </w:p>
    <w:p w:rsidR="00A26E6C" w:rsidRDefault="005E2890" w:rsidP="006A10B6">
      <w:pPr>
        <w:pStyle w:val="hwitem"/>
        <w:numPr>
          <w:ilvl w:val="0"/>
          <w:numId w:val="5"/>
        </w:numPr>
        <w:pBdr>
          <w:top w:val="none" w:sz="0" w:space="0" w:color="auto"/>
        </w:pBdr>
        <w:jc w:val="left"/>
      </w:pPr>
      <w:r>
        <w:t xml:space="preserve">For help on multidimensional arrays </w:t>
      </w:r>
      <w:r w:rsidR="00A26E6C">
        <w:t>see the MSDN</w:t>
      </w:r>
      <w:r>
        <w:t xml:space="preserve"> site:</w:t>
      </w:r>
      <w:r>
        <w:br/>
      </w:r>
      <w:r w:rsidR="00A26E6C">
        <w:t xml:space="preserve"> </w:t>
      </w:r>
      <w:hyperlink r:id="rId9" w:history="1">
        <w:r w:rsidR="00A26E6C" w:rsidRPr="00A34C32">
          <w:rPr>
            <w:rStyle w:val="Hyperlink"/>
          </w:rPr>
          <w:t>https://msdn.microsoft.com/en-us/library/dd233214.aspx</w:t>
        </w:r>
      </w:hyperlink>
      <w:r w:rsidR="00A26E6C">
        <w:t xml:space="preserve"> ).</w:t>
      </w:r>
    </w:p>
    <w:p w:rsidR="00E75248" w:rsidRDefault="00E75248" w:rsidP="006A10B6">
      <w:pPr>
        <w:pStyle w:val="hwitem"/>
        <w:numPr>
          <w:ilvl w:val="0"/>
          <w:numId w:val="5"/>
        </w:numPr>
        <w:pBdr>
          <w:top w:val="none" w:sz="0" w:space="0" w:color="auto"/>
        </w:pBdr>
        <w:jc w:val="left"/>
      </w:pPr>
      <w:r>
        <w:t xml:space="preserve">You should submit </w:t>
      </w:r>
      <w:r w:rsidRPr="00E75248">
        <w:rPr>
          <w:u w:val="single"/>
        </w:rPr>
        <w:t>only</w:t>
      </w:r>
      <w:r>
        <w:t xml:space="preserve"> the </w:t>
      </w:r>
      <w:r w:rsidRPr="00E75248">
        <w:rPr>
          <w:b/>
          <w:highlight w:val="yellow"/>
        </w:rPr>
        <w:t>Hw4.fs</w:t>
      </w:r>
      <w:r>
        <w:t xml:space="preserve"> file which will contain the im</w:t>
      </w:r>
      <w:r w:rsidR="005E2890">
        <w:t>plementation of the interface. A s</w:t>
      </w:r>
      <w:r>
        <w:t xml:space="preserve">nippet of </w:t>
      </w:r>
      <w:r w:rsidRPr="00E75248">
        <w:rPr>
          <w:b/>
        </w:rPr>
        <w:t>Hw4.fs</w:t>
      </w:r>
      <w:r>
        <w:t xml:space="preserve"> is shown below:</w:t>
      </w:r>
    </w:p>
    <w:p w:rsidR="005E2890" w:rsidRDefault="00E75248" w:rsidP="005E2890">
      <w:pPr>
        <w:pStyle w:val="hwitem"/>
        <w:numPr>
          <w:ilvl w:val="0"/>
          <w:numId w:val="0"/>
        </w:numPr>
        <w:pBdr>
          <w:top w:val="none" w:sz="0" w:space="0" w:color="auto"/>
        </w:pBdr>
        <w:ind w:left="720"/>
        <w:jc w:val="left"/>
      </w:pPr>
      <w:r>
        <w:rPr>
          <w:noProof/>
        </w:rPr>
        <w:drawing>
          <wp:inline distT="0" distB="0" distL="0" distR="0" wp14:anchorId="557A3E00" wp14:editId="78E22957">
            <wp:extent cx="4001414" cy="2540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9092" cy="2545192"/>
                    </a:xfrm>
                    <a:prstGeom prst="rect">
                      <a:avLst/>
                    </a:prstGeom>
                  </pic:spPr>
                </pic:pic>
              </a:graphicData>
            </a:graphic>
          </wp:inline>
        </w:drawing>
      </w:r>
      <w:bookmarkStart w:id="0" w:name="_GoBack"/>
      <w:bookmarkEnd w:id="0"/>
    </w:p>
    <w:p w:rsidR="005E2890" w:rsidRDefault="005E2890" w:rsidP="005E2890">
      <w:pPr>
        <w:pStyle w:val="hwitem"/>
        <w:numPr>
          <w:ilvl w:val="0"/>
          <w:numId w:val="5"/>
        </w:numPr>
        <w:pBdr>
          <w:top w:val="none" w:sz="0" w:space="0" w:color="auto"/>
        </w:pBdr>
        <w:jc w:val="left"/>
      </w:pPr>
      <w:r>
        <w:lastRenderedPageBreak/>
        <w:t xml:space="preserve">A sample output based on the provided </w:t>
      </w:r>
      <w:proofErr w:type="spellStart"/>
      <w:r>
        <w:t>Program.fs</w:t>
      </w:r>
      <w:proofErr w:type="spellEnd"/>
      <w:r>
        <w:t xml:space="preserve"> content, is shown below.</w:t>
      </w:r>
    </w:p>
    <w:p w:rsidR="005E2890" w:rsidRDefault="005E2890" w:rsidP="005E2890">
      <w:pPr>
        <w:pStyle w:val="hwitem"/>
        <w:numPr>
          <w:ilvl w:val="0"/>
          <w:numId w:val="0"/>
        </w:numPr>
        <w:pBdr>
          <w:top w:val="none" w:sz="0" w:space="0" w:color="auto"/>
        </w:pBdr>
        <w:ind w:left="720"/>
        <w:jc w:val="left"/>
      </w:pPr>
      <w:r>
        <w:t>Given the input 2x2 matrix:</w:t>
      </w:r>
    </w:p>
    <w:p w:rsidR="005E2890" w:rsidRDefault="005E2890" w:rsidP="005E2890">
      <w:pPr>
        <w:pStyle w:val="hwitem"/>
        <w:numPr>
          <w:ilvl w:val="0"/>
          <w:numId w:val="0"/>
        </w:numPr>
        <w:pBdr>
          <w:top w:val="none" w:sz="0" w:space="0" w:color="auto"/>
        </w:pBdr>
        <w:ind w:left="720"/>
        <w:jc w:val="left"/>
        <w:rPr>
          <w:rFonts w:ascii="Consolas" w:hAnsi="Consolas" w:cs="Consolas"/>
          <w:color w:val="000000"/>
          <w:sz w:val="19"/>
          <w:szCs w:val="19"/>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matrixOfInt</w:t>
      </w:r>
      <w:proofErr w:type="spellEnd"/>
      <w:r>
        <w:rPr>
          <w:rFonts w:ascii="Consolas" w:hAnsi="Consolas" w:cs="Consolas"/>
          <w:color w:val="000000"/>
          <w:sz w:val="19"/>
          <w:szCs w:val="19"/>
          <w:highlight w:val="white"/>
        </w:rPr>
        <w:t xml:space="preserve"> = array2D [| [| 1; 2|]; [| 3; 4 |] |]</w:t>
      </w:r>
    </w:p>
    <w:p w:rsidR="005E2890" w:rsidRDefault="005E2890" w:rsidP="005E2890">
      <w:pPr>
        <w:pStyle w:val="hwitem"/>
        <w:numPr>
          <w:ilvl w:val="0"/>
          <w:numId w:val="0"/>
        </w:numPr>
        <w:pBdr>
          <w:top w:val="none" w:sz="0" w:space="0" w:color="auto"/>
        </w:pBdr>
        <w:ind w:left="720"/>
        <w:jc w:val="left"/>
      </w:pPr>
      <w:r>
        <w:t>, the program produces the following output:</w:t>
      </w:r>
    </w:p>
    <w:p w:rsidR="005E2890" w:rsidRDefault="005E2890" w:rsidP="005E2890">
      <w:pPr>
        <w:pStyle w:val="hwitem"/>
        <w:numPr>
          <w:ilvl w:val="0"/>
          <w:numId w:val="0"/>
        </w:numPr>
        <w:pBdr>
          <w:top w:val="none" w:sz="0" w:space="0" w:color="auto"/>
        </w:pBdr>
        <w:ind w:left="720"/>
        <w:jc w:val="left"/>
      </w:pPr>
      <w:r>
        <w:rPr>
          <w:noProof/>
        </w:rPr>
        <w:drawing>
          <wp:inline distT="0" distB="0" distL="0" distR="0" wp14:anchorId="52BE26AE" wp14:editId="634C0FCC">
            <wp:extent cx="25622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1362075"/>
                    </a:xfrm>
                    <a:prstGeom prst="rect">
                      <a:avLst/>
                    </a:prstGeom>
                  </pic:spPr>
                </pic:pic>
              </a:graphicData>
            </a:graphic>
          </wp:inline>
        </w:drawing>
      </w:r>
    </w:p>
    <w:p w:rsidR="005E2890" w:rsidRDefault="005E2890" w:rsidP="005E2890">
      <w:pPr>
        <w:pStyle w:val="hwitem"/>
        <w:numPr>
          <w:ilvl w:val="0"/>
          <w:numId w:val="0"/>
        </w:numPr>
        <w:pBdr>
          <w:top w:val="none" w:sz="0" w:space="0" w:color="auto"/>
        </w:pBdr>
        <w:ind w:left="360"/>
        <w:jc w:val="left"/>
      </w:pPr>
    </w:p>
    <w:sectPr w:rsidR="005E2890" w:rsidSect="0035156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6D2" w:rsidRDefault="004D46D2" w:rsidP="00991B23">
      <w:pPr>
        <w:pStyle w:val="ListParagraph"/>
        <w:spacing w:after="0" w:line="240" w:lineRule="auto"/>
      </w:pPr>
      <w:r>
        <w:separator/>
      </w:r>
    </w:p>
  </w:endnote>
  <w:endnote w:type="continuationSeparator" w:id="0">
    <w:p w:rsidR="004D46D2" w:rsidRDefault="004D46D2" w:rsidP="00991B23">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new">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BD8" w:rsidRPr="006B1E78" w:rsidRDefault="00954BD8" w:rsidP="006B1E78">
    <w:pPr>
      <w:pStyle w:val="Footer"/>
      <w:pBdr>
        <w:top w:val="single" w:sz="4" w:space="1" w:color="C0504D" w:themeColor="accent2"/>
      </w:pBdr>
      <w:rPr>
        <w:i/>
        <w:color w:val="632423" w:themeColor="accent2" w:themeShade="80"/>
      </w:rPr>
    </w:pPr>
    <w:r w:rsidRPr="006B1E78">
      <w:rPr>
        <w:i/>
        <w:color w:val="632423" w:themeColor="accent2" w:themeShade="80"/>
      </w:rPr>
      <w:t>Southern Methodist University</w:t>
    </w:r>
  </w:p>
  <w:p w:rsidR="00954BD8" w:rsidRPr="006B1E78" w:rsidRDefault="00954BD8">
    <w:pPr>
      <w:pStyle w:val="Footer"/>
      <w:rPr>
        <w:i/>
        <w:color w:val="002060"/>
      </w:rPr>
    </w:pPr>
    <w:r w:rsidRPr="006B1E78">
      <w:rPr>
        <w:i/>
        <w:color w:val="002060"/>
      </w:rPr>
      <w:t>Computer Science and Engineering</w:t>
    </w:r>
    <w:r>
      <w:tab/>
    </w:r>
    <w:r w:rsidRPr="006B1E78">
      <w:rPr>
        <w:i/>
        <w:color w:val="002060"/>
      </w:rPr>
      <w:t>Spring 20</w:t>
    </w:r>
    <w:r w:rsidR="00F647AB">
      <w:rPr>
        <w:i/>
        <w:color w:val="002060"/>
      </w:rPr>
      <w:t>1</w:t>
    </w:r>
    <w:r w:rsidR="00E75248">
      <w:rPr>
        <w:i/>
        <w:color w:val="002060"/>
      </w:rPr>
      <w:t>5</w:t>
    </w:r>
    <w:r w:rsidRPr="006B1E78">
      <w:rPr>
        <w:i/>
        <w:color w:val="002060"/>
      </w:rPr>
      <w:tab/>
      <w:t xml:space="preserve">Page </w:t>
    </w:r>
    <w:r w:rsidR="00C86938" w:rsidRPr="006B1E78">
      <w:rPr>
        <w:i/>
        <w:color w:val="002060"/>
      </w:rPr>
      <w:fldChar w:fldCharType="begin"/>
    </w:r>
    <w:r w:rsidRPr="006B1E78">
      <w:rPr>
        <w:i/>
        <w:color w:val="002060"/>
      </w:rPr>
      <w:instrText xml:space="preserve"> PAGE   \* MERGEFORMAT </w:instrText>
    </w:r>
    <w:r w:rsidR="00C86938" w:rsidRPr="006B1E78">
      <w:rPr>
        <w:i/>
        <w:color w:val="002060"/>
      </w:rPr>
      <w:fldChar w:fldCharType="separate"/>
    </w:r>
    <w:r w:rsidR="00B2360E">
      <w:rPr>
        <w:i/>
        <w:noProof/>
        <w:color w:val="002060"/>
      </w:rPr>
      <w:t>1</w:t>
    </w:r>
    <w:r w:rsidR="00C86938" w:rsidRPr="006B1E78">
      <w:rPr>
        <w:i/>
        <w:color w:val="002060"/>
      </w:rPr>
      <w:fldChar w:fldCharType="end"/>
    </w:r>
    <w:r w:rsidRPr="006B1E78">
      <w:rPr>
        <w:i/>
        <w:color w:val="002060"/>
      </w:rPr>
      <w:t>/</w:t>
    </w:r>
    <w:fldSimple w:instr=" NUMPAGES   \* MERGEFORMAT ">
      <w:r w:rsidR="00B2360E" w:rsidRPr="00B2360E">
        <w:rPr>
          <w:i/>
          <w:noProof/>
          <w:color w:val="002060"/>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6D2" w:rsidRDefault="004D46D2" w:rsidP="00991B23">
      <w:pPr>
        <w:pStyle w:val="ListParagraph"/>
        <w:spacing w:after="0" w:line="240" w:lineRule="auto"/>
      </w:pPr>
      <w:r>
        <w:separator/>
      </w:r>
    </w:p>
  </w:footnote>
  <w:footnote w:type="continuationSeparator" w:id="0">
    <w:p w:rsidR="004D46D2" w:rsidRDefault="004D46D2" w:rsidP="00991B23">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BD8" w:rsidRDefault="004D46D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774A191DEDD04DD88EE7772533749BC1"/>
        </w:placeholder>
        <w:dataBinding w:prefixMappings="xmlns:ns0='http://schemas.openxmlformats.org/package/2006/metadata/core-properties' xmlns:ns1='http://purl.org/dc/elements/1.1/'" w:xpath="/ns0:coreProperties[1]/ns1:title[1]" w:storeItemID="{6C3C8BC8-F283-45AE-878A-BAB7291924A1}"/>
        <w:text/>
      </w:sdtPr>
      <w:sdtEndPr/>
      <w:sdtContent>
        <w:r w:rsidR="00954BD8">
          <w:rPr>
            <w:rFonts w:asciiTheme="majorHAnsi" w:eastAsiaTheme="majorEastAsia" w:hAnsiTheme="majorHAnsi" w:cstheme="majorBidi"/>
            <w:sz w:val="32"/>
            <w:szCs w:val="32"/>
          </w:rPr>
          <w:t>CSE 5/7320 – Artificial Intelligence</w:t>
        </w:r>
      </w:sdtContent>
    </w:sdt>
    <w:r w:rsidR="00954BD8">
      <w:rPr>
        <w:rFonts w:asciiTheme="majorHAnsi" w:eastAsiaTheme="majorEastAsia" w:hAnsiTheme="majorHAnsi" w:cstheme="majorBidi"/>
        <w:sz w:val="32"/>
        <w:szCs w:val="32"/>
      </w:rPr>
      <w:tab/>
      <w:t>Homework #</w:t>
    </w:r>
    <w:r w:rsidR="00A26E6C">
      <w:rPr>
        <w:rFonts w:asciiTheme="majorHAnsi" w:eastAsiaTheme="majorEastAsia" w:hAnsiTheme="majorHAnsi" w:cstheme="majorBidi"/>
        <w:sz w:val="32"/>
        <w:szCs w:val="32"/>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424DF"/>
    <w:multiLevelType w:val="hybridMultilevel"/>
    <w:tmpl w:val="7700C792"/>
    <w:lvl w:ilvl="0" w:tplc="30D6E7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25681"/>
    <w:multiLevelType w:val="hybridMultilevel"/>
    <w:tmpl w:val="C9F2C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2B6841"/>
    <w:multiLevelType w:val="hybridMultilevel"/>
    <w:tmpl w:val="06FC2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B539A"/>
    <w:multiLevelType w:val="hybridMultilevel"/>
    <w:tmpl w:val="82A6A19C"/>
    <w:lvl w:ilvl="0" w:tplc="BB007A78">
      <w:start w:val="1"/>
      <w:numFmt w:val="decimal"/>
      <w:pStyle w:val="hwitem"/>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3"/>
  </w:num>
  <w:num w:numId="5">
    <w:abstractNumId w:val="0"/>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71ED"/>
    <w:rsid w:val="00001476"/>
    <w:rsid w:val="00022BBB"/>
    <w:rsid w:val="000257E5"/>
    <w:rsid w:val="0003537F"/>
    <w:rsid w:val="00097908"/>
    <w:rsid w:val="000D03B5"/>
    <w:rsid w:val="001109BE"/>
    <w:rsid w:val="00166D87"/>
    <w:rsid w:val="0018296C"/>
    <w:rsid w:val="001A197C"/>
    <w:rsid w:val="001A66F0"/>
    <w:rsid w:val="001A7CE6"/>
    <w:rsid w:val="00233006"/>
    <w:rsid w:val="0023593E"/>
    <w:rsid w:val="002667E5"/>
    <w:rsid w:val="002855C1"/>
    <w:rsid w:val="002B3018"/>
    <w:rsid w:val="0030038E"/>
    <w:rsid w:val="00342569"/>
    <w:rsid w:val="00351564"/>
    <w:rsid w:val="00365466"/>
    <w:rsid w:val="003A2FD3"/>
    <w:rsid w:val="003E5811"/>
    <w:rsid w:val="00403552"/>
    <w:rsid w:val="004212BF"/>
    <w:rsid w:val="00447DE0"/>
    <w:rsid w:val="00461185"/>
    <w:rsid w:val="00482D5E"/>
    <w:rsid w:val="004B17B9"/>
    <w:rsid w:val="004D46D2"/>
    <w:rsid w:val="004E3DF1"/>
    <w:rsid w:val="005031C8"/>
    <w:rsid w:val="0052313F"/>
    <w:rsid w:val="00530EB1"/>
    <w:rsid w:val="005507FC"/>
    <w:rsid w:val="0057761B"/>
    <w:rsid w:val="00581487"/>
    <w:rsid w:val="005C0FBB"/>
    <w:rsid w:val="005E2890"/>
    <w:rsid w:val="00614F9E"/>
    <w:rsid w:val="006A10B6"/>
    <w:rsid w:val="006B1E78"/>
    <w:rsid w:val="006C4F04"/>
    <w:rsid w:val="006E6CBB"/>
    <w:rsid w:val="006F5E87"/>
    <w:rsid w:val="00725B42"/>
    <w:rsid w:val="007371E5"/>
    <w:rsid w:val="00770C33"/>
    <w:rsid w:val="007A72AE"/>
    <w:rsid w:val="007B2387"/>
    <w:rsid w:val="007B2454"/>
    <w:rsid w:val="007D7BEC"/>
    <w:rsid w:val="007E2921"/>
    <w:rsid w:val="00804439"/>
    <w:rsid w:val="008169C8"/>
    <w:rsid w:val="0083151B"/>
    <w:rsid w:val="00855744"/>
    <w:rsid w:val="008860E8"/>
    <w:rsid w:val="008D5535"/>
    <w:rsid w:val="008F0F32"/>
    <w:rsid w:val="008F1968"/>
    <w:rsid w:val="00907E69"/>
    <w:rsid w:val="00911D53"/>
    <w:rsid w:val="009155E2"/>
    <w:rsid w:val="00952007"/>
    <w:rsid w:val="00954BD8"/>
    <w:rsid w:val="00962652"/>
    <w:rsid w:val="0097578D"/>
    <w:rsid w:val="00980BFC"/>
    <w:rsid w:val="00991B23"/>
    <w:rsid w:val="00A26E6C"/>
    <w:rsid w:val="00A54A7C"/>
    <w:rsid w:val="00A62C69"/>
    <w:rsid w:val="00A875CC"/>
    <w:rsid w:val="00AC5316"/>
    <w:rsid w:val="00B04862"/>
    <w:rsid w:val="00B071ED"/>
    <w:rsid w:val="00B13008"/>
    <w:rsid w:val="00B2360E"/>
    <w:rsid w:val="00B46FC2"/>
    <w:rsid w:val="00BA026B"/>
    <w:rsid w:val="00BA44F4"/>
    <w:rsid w:val="00BB19F5"/>
    <w:rsid w:val="00BB4FD9"/>
    <w:rsid w:val="00BD0578"/>
    <w:rsid w:val="00BD2177"/>
    <w:rsid w:val="00C038E0"/>
    <w:rsid w:val="00C1654B"/>
    <w:rsid w:val="00C32C5D"/>
    <w:rsid w:val="00C406E7"/>
    <w:rsid w:val="00C46D3C"/>
    <w:rsid w:val="00C54539"/>
    <w:rsid w:val="00C86938"/>
    <w:rsid w:val="00C977A7"/>
    <w:rsid w:val="00CB27AC"/>
    <w:rsid w:val="00CB7BF5"/>
    <w:rsid w:val="00CC083F"/>
    <w:rsid w:val="00CD0C33"/>
    <w:rsid w:val="00D34CAA"/>
    <w:rsid w:val="00D40F02"/>
    <w:rsid w:val="00D6510F"/>
    <w:rsid w:val="00D80A27"/>
    <w:rsid w:val="00D87671"/>
    <w:rsid w:val="00DA0A8C"/>
    <w:rsid w:val="00DD1E9E"/>
    <w:rsid w:val="00DD2039"/>
    <w:rsid w:val="00DE6864"/>
    <w:rsid w:val="00DE7A19"/>
    <w:rsid w:val="00DF4B82"/>
    <w:rsid w:val="00E66D21"/>
    <w:rsid w:val="00E75248"/>
    <w:rsid w:val="00EB04DF"/>
    <w:rsid w:val="00ED42B7"/>
    <w:rsid w:val="00EF7277"/>
    <w:rsid w:val="00F00A6C"/>
    <w:rsid w:val="00F218B1"/>
    <w:rsid w:val="00F44044"/>
    <w:rsid w:val="00F46515"/>
    <w:rsid w:val="00F52511"/>
    <w:rsid w:val="00F647AB"/>
    <w:rsid w:val="00F761EC"/>
    <w:rsid w:val="00F83713"/>
    <w:rsid w:val="00F95E2B"/>
    <w:rsid w:val="00FF4402"/>
    <w:rsid w:val="00FF583C"/>
    <w:rsid w:val="00FF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DAE1D-7965-40E5-9709-1CE3143D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C69"/>
    <w:rPr>
      <w:rFonts w:ascii="Palatino Linotype" w:hAnsi="Palatino Linotype"/>
    </w:rPr>
  </w:style>
  <w:style w:type="paragraph" w:styleId="Heading1">
    <w:name w:val="heading 1"/>
    <w:basedOn w:val="Normal"/>
    <w:next w:val="Normal"/>
    <w:link w:val="Heading1Char"/>
    <w:uiPriority w:val="9"/>
    <w:qFormat/>
    <w:rsid w:val="00886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Web">
    <w:name w:val="Section-Web"/>
    <w:basedOn w:val="Normal"/>
    <w:next w:val="Normal"/>
    <w:link w:val="Section-WebChar"/>
    <w:qFormat/>
    <w:rsid w:val="008D5535"/>
    <w:pPr>
      <w:pBdr>
        <w:bottom w:val="single" w:sz="4" w:space="1" w:color="17365D" w:themeColor="text2" w:themeShade="BF"/>
      </w:pBdr>
      <w:shd w:val="clear" w:color="auto" w:fill="F2F2F2" w:themeFill="background1" w:themeFillShade="F2"/>
      <w:spacing w:before="60" w:after="60"/>
    </w:pPr>
    <w:rPr>
      <w:b/>
      <w:i/>
      <w:color w:val="C00000"/>
    </w:rPr>
  </w:style>
  <w:style w:type="character" w:customStyle="1" w:styleId="Section-WebChar">
    <w:name w:val="Section-Web Char"/>
    <w:basedOn w:val="DefaultParagraphFont"/>
    <w:link w:val="Section-Web"/>
    <w:locked/>
    <w:rsid w:val="008D5535"/>
    <w:rPr>
      <w:rFonts w:ascii="Palatino Linotype" w:hAnsi="Palatino Linotype"/>
      <w:b/>
      <w:i/>
      <w:color w:val="C00000"/>
      <w:shd w:val="clear" w:color="auto" w:fill="F2F2F2" w:themeFill="background1" w:themeFillShade="F2"/>
    </w:rPr>
  </w:style>
  <w:style w:type="paragraph" w:customStyle="1" w:styleId="Section-web0">
    <w:name w:val="Section-web"/>
    <w:basedOn w:val="Normal"/>
    <w:next w:val="Normal"/>
    <w:link w:val="Section-webChar0"/>
    <w:qFormat/>
    <w:rsid w:val="008D5535"/>
    <w:pPr>
      <w:pBdr>
        <w:bottom w:val="single" w:sz="4" w:space="1" w:color="D9D9D9" w:themeColor="background1" w:themeShade="D9"/>
      </w:pBdr>
      <w:shd w:val="clear" w:color="auto" w:fill="F2F2F2" w:themeFill="background1" w:themeFillShade="F2"/>
      <w:spacing w:before="60" w:after="60"/>
      <w:contextualSpacing/>
    </w:pPr>
    <w:rPr>
      <w:b/>
      <w:i/>
      <w:color w:val="C00000"/>
    </w:rPr>
  </w:style>
  <w:style w:type="character" w:customStyle="1" w:styleId="Section-webChar0">
    <w:name w:val="Section-web Char"/>
    <w:basedOn w:val="DefaultParagraphFont"/>
    <w:link w:val="Section-web0"/>
    <w:rsid w:val="008D5535"/>
    <w:rPr>
      <w:rFonts w:ascii="Palatino Linotype" w:hAnsi="Palatino Linotype"/>
      <w:b/>
      <w:i/>
      <w:color w:val="C00000"/>
      <w:shd w:val="clear" w:color="auto" w:fill="F2F2F2" w:themeFill="background1" w:themeFillShade="F2"/>
    </w:rPr>
  </w:style>
  <w:style w:type="paragraph" w:customStyle="1" w:styleId="SectionWeb">
    <w:name w:val="Section_Web"/>
    <w:basedOn w:val="Section-web0"/>
    <w:next w:val="Normal"/>
    <w:qFormat/>
    <w:rsid w:val="00EB04DF"/>
  </w:style>
  <w:style w:type="paragraph" w:styleId="ListParagraph">
    <w:name w:val="List Paragraph"/>
    <w:basedOn w:val="Normal"/>
    <w:link w:val="ListParagraphChar"/>
    <w:uiPriority w:val="34"/>
    <w:qFormat/>
    <w:rsid w:val="00097908"/>
    <w:pPr>
      <w:ind w:left="720"/>
      <w:contextualSpacing/>
    </w:pPr>
  </w:style>
  <w:style w:type="table" w:styleId="TableGrid">
    <w:name w:val="Table Grid"/>
    <w:basedOn w:val="TableNormal"/>
    <w:uiPriority w:val="59"/>
    <w:rsid w:val="00097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860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91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23"/>
    <w:rPr>
      <w:rFonts w:ascii="Palatino Linotype" w:hAnsi="Palatino Linotype"/>
    </w:rPr>
  </w:style>
  <w:style w:type="paragraph" w:styleId="Footer">
    <w:name w:val="footer"/>
    <w:basedOn w:val="Normal"/>
    <w:link w:val="FooterChar"/>
    <w:uiPriority w:val="99"/>
    <w:unhideWhenUsed/>
    <w:rsid w:val="00991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23"/>
    <w:rPr>
      <w:rFonts w:ascii="Palatino Linotype" w:hAnsi="Palatino Linotype"/>
    </w:rPr>
  </w:style>
  <w:style w:type="paragraph" w:styleId="BalloonText">
    <w:name w:val="Balloon Text"/>
    <w:basedOn w:val="Normal"/>
    <w:link w:val="BalloonTextChar"/>
    <w:uiPriority w:val="99"/>
    <w:semiHidden/>
    <w:unhideWhenUsed/>
    <w:rsid w:val="00991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23"/>
    <w:rPr>
      <w:rFonts w:ascii="Tahoma" w:hAnsi="Tahoma" w:cs="Tahoma"/>
      <w:sz w:val="16"/>
      <w:szCs w:val="16"/>
    </w:rPr>
  </w:style>
  <w:style w:type="paragraph" w:styleId="HTMLPreformatted">
    <w:name w:val="HTML Preformatted"/>
    <w:basedOn w:val="Normal"/>
    <w:link w:val="HTMLPreformattedChar"/>
    <w:uiPriority w:val="99"/>
    <w:semiHidden/>
    <w:unhideWhenUsed/>
    <w:rsid w:val="00F76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pPr>
    <w:rPr>
      <w:rFonts w:ascii="courier-new" w:eastAsia="Times New Roman" w:hAnsi="courier-new" w:cs="Courier New"/>
    </w:rPr>
  </w:style>
  <w:style w:type="character" w:customStyle="1" w:styleId="HTMLPreformattedChar">
    <w:name w:val="HTML Preformatted Char"/>
    <w:basedOn w:val="DefaultParagraphFont"/>
    <w:link w:val="HTMLPreformatted"/>
    <w:uiPriority w:val="99"/>
    <w:semiHidden/>
    <w:rsid w:val="00F761EC"/>
    <w:rPr>
      <w:rFonts w:ascii="courier-new" w:eastAsia="Times New Roman" w:hAnsi="courier-new" w:cs="Courier New"/>
    </w:rPr>
  </w:style>
  <w:style w:type="paragraph" w:styleId="NormalWeb">
    <w:name w:val="Normal (Web)"/>
    <w:basedOn w:val="Normal"/>
    <w:uiPriority w:val="99"/>
    <w:semiHidden/>
    <w:unhideWhenUsed/>
    <w:rsid w:val="005814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witem">
    <w:name w:val="hw_item"/>
    <w:basedOn w:val="ListParagraph"/>
    <w:link w:val="hwitemChar"/>
    <w:qFormat/>
    <w:rsid w:val="0030038E"/>
    <w:pPr>
      <w:numPr>
        <w:numId w:val="1"/>
      </w:numPr>
      <w:pBdr>
        <w:top w:val="single" w:sz="4" w:space="1" w:color="C0504D" w:themeColor="accent2"/>
      </w:pBdr>
      <w:jc w:val="both"/>
    </w:pPr>
  </w:style>
  <w:style w:type="character" w:customStyle="1" w:styleId="ListParagraphChar">
    <w:name w:val="List Paragraph Char"/>
    <w:basedOn w:val="DefaultParagraphFont"/>
    <w:link w:val="ListParagraph"/>
    <w:uiPriority w:val="34"/>
    <w:rsid w:val="004B17B9"/>
    <w:rPr>
      <w:rFonts w:ascii="Palatino Linotype" w:hAnsi="Palatino Linotype"/>
    </w:rPr>
  </w:style>
  <w:style w:type="character" w:customStyle="1" w:styleId="hwitemChar">
    <w:name w:val="hw_item Char"/>
    <w:basedOn w:val="ListParagraphChar"/>
    <w:link w:val="hwitem"/>
    <w:rsid w:val="004B17B9"/>
    <w:rPr>
      <w:rFonts w:ascii="Palatino Linotype" w:hAnsi="Palatino Linotype"/>
    </w:rPr>
  </w:style>
  <w:style w:type="character" w:customStyle="1" w:styleId="cmd">
    <w:name w:val="cmd"/>
    <w:basedOn w:val="DefaultParagraphFont"/>
    <w:uiPriority w:val="1"/>
    <w:qFormat/>
    <w:rsid w:val="00A54A7C"/>
    <w:rPr>
      <w:rFonts w:ascii="Candara" w:hAnsi="Candara"/>
      <w:shadow/>
      <w:noProof/>
      <w:color w:val="002060"/>
      <w:spacing w:val="20"/>
      <w:lang w:val="en-US"/>
    </w:rPr>
  </w:style>
  <w:style w:type="character" w:styleId="Hyperlink">
    <w:name w:val="Hyperlink"/>
    <w:basedOn w:val="DefaultParagraphFont"/>
    <w:uiPriority w:val="99"/>
    <w:unhideWhenUsed/>
    <w:rsid w:val="00A26E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923472">
      <w:bodyDiv w:val="1"/>
      <w:marLeft w:val="0"/>
      <w:marRight w:val="0"/>
      <w:marTop w:val="0"/>
      <w:marBottom w:val="0"/>
      <w:divBdr>
        <w:top w:val="none" w:sz="0" w:space="0" w:color="auto"/>
        <w:left w:val="none" w:sz="0" w:space="0" w:color="auto"/>
        <w:bottom w:val="none" w:sz="0" w:space="0" w:color="auto"/>
        <w:right w:val="none" w:sz="0" w:space="0" w:color="auto"/>
      </w:divBdr>
      <w:divsChild>
        <w:div w:id="209338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athworld.wolfram.com/Determinant.htm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sdn.microsoft.com/en-us/library/dd233214.asp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ela\Documents\My%20Templates\Homework%20Assign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4A191DEDD04DD88EE7772533749BC1"/>
        <w:category>
          <w:name w:val="General"/>
          <w:gallery w:val="placeholder"/>
        </w:category>
        <w:types>
          <w:type w:val="bbPlcHdr"/>
        </w:types>
        <w:behaviors>
          <w:behavior w:val="content"/>
        </w:behaviors>
        <w:guid w:val="{63082C1F-437F-4A7D-B7EA-412849D6475B}"/>
      </w:docPartPr>
      <w:docPartBody>
        <w:p w:rsidR="00271CC6" w:rsidRDefault="003757E7">
          <w:pPr>
            <w:pStyle w:val="774A191DEDD04DD88EE7772533749BC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new">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757E7"/>
    <w:rsid w:val="00271CC6"/>
    <w:rsid w:val="0035072D"/>
    <w:rsid w:val="00364043"/>
    <w:rsid w:val="003757E7"/>
    <w:rsid w:val="004519DB"/>
    <w:rsid w:val="00602143"/>
    <w:rsid w:val="0089310E"/>
    <w:rsid w:val="00900497"/>
    <w:rsid w:val="009A050C"/>
    <w:rsid w:val="009F4756"/>
    <w:rsid w:val="00AD51B5"/>
    <w:rsid w:val="00D33631"/>
    <w:rsid w:val="00F22F10"/>
    <w:rsid w:val="00FA6CBD"/>
    <w:rsid w:val="00FA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A191DEDD04DD88EE7772533749BC1">
    <w:name w:val="774A191DEDD04DD88EE7772533749BC1"/>
    <w:rsid w:val="00271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Homework Assignment.dotx</Template>
  <TotalTime>48</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CSE 5/7320 – Artificial Intelligence</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5/7320 – Artificial Intelligence</dc:title>
  <dc:creator>Mihaela</dc:creator>
  <cp:lastModifiedBy>Mihaela</cp:lastModifiedBy>
  <cp:revision>14</cp:revision>
  <dcterms:created xsi:type="dcterms:W3CDTF">2008-02-15T19:18:00Z</dcterms:created>
  <dcterms:modified xsi:type="dcterms:W3CDTF">2015-04-08T01:52:00Z</dcterms:modified>
</cp:coreProperties>
</file>