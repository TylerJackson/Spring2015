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80A" w:rsidRDefault="00FD4259" w:rsidP="00C46D3C">
      <w:pPr>
        <w:pStyle w:val="Heading1"/>
        <w:tabs>
          <w:tab w:val="right" w:pos="9270"/>
        </w:tabs>
      </w:pPr>
      <w:r>
        <w:t>Philosophy Essay</w:t>
      </w:r>
      <w:r w:rsidR="00FF3E25">
        <w:t xml:space="preserve"> [50 points]</w:t>
      </w:r>
      <w:r>
        <w:tab/>
        <w:t xml:space="preserve">Due Date: April </w:t>
      </w:r>
      <w:r w:rsidR="004E0A9B">
        <w:t>30</w:t>
      </w:r>
      <w:r w:rsidR="004E0A9B">
        <w:br/>
      </w:r>
      <w:r w:rsidR="004E0A9B" w:rsidRPr="004E0A9B">
        <w:rPr>
          <w:color w:val="FF0000"/>
        </w:rPr>
        <w:t>Only for CSE</w:t>
      </w:r>
      <w:r w:rsidR="003A35FF">
        <w:rPr>
          <w:color w:val="FF0000"/>
        </w:rPr>
        <w:t xml:space="preserve"> </w:t>
      </w:r>
      <w:bookmarkStart w:id="0" w:name="_GoBack"/>
      <w:bookmarkEnd w:id="0"/>
      <w:r w:rsidR="004E0A9B" w:rsidRPr="004E0A9B">
        <w:rPr>
          <w:color w:val="FF0000"/>
        </w:rPr>
        <w:t>7320 Students</w:t>
      </w:r>
    </w:p>
    <w:p w:rsidR="00DE7A19" w:rsidRDefault="004432FA" w:rsidP="00B26082">
      <w:pPr>
        <w:pBdr>
          <w:top w:val="single" w:sz="4" w:space="1" w:color="C0504D" w:themeColor="accent2"/>
        </w:pBdr>
        <w:jc w:val="both"/>
      </w:pPr>
      <w:r>
        <w:t xml:space="preserve">Write a two-to-three </w:t>
      </w:r>
      <w:r w:rsidR="00FD4259">
        <w:t>page essay</w:t>
      </w:r>
      <w:r>
        <w:t xml:space="preserve">, single line-spaced, </w:t>
      </w:r>
      <w:r w:rsidR="00FD4259">
        <w:t>on philosophical and ethical aspects that permeate the field of Artificial Intelligence.</w:t>
      </w:r>
    </w:p>
    <w:p w:rsidR="00FD4259" w:rsidRDefault="00FD4259" w:rsidP="00B26082">
      <w:pPr>
        <w:pBdr>
          <w:top w:val="single" w:sz="4" w:space="1" w:color="C0504D" w:themeColor="accent2"/>
        </w:pBdr>
        <w:jc w:val="both"/>
      </w:pPr>
      <w:r>
        <w:t>You may present your own opinion</w:t>
      </w:r>
      <w:r w:rsidR="00836DB1">
        <w:t>/answers, or survey those of reputed scientists and philosophers,</w:t>
      </w:r>
      <w:r>
        <w:t xml:space="preserve"> to questions such as:</w:t>
      </w:r>
    </w:p>
    <w:p w:rsidR="00FD4259" w:rsidRDefault="00FD4259" w:rsidP="007D45A3">
      <w:pPr>
        <w:pStyle w:val="ListParagraph"/>
        <w:numPr>
          <w:ilvl w:val="0"/>
          <w:numId w:val="7"/>
        </w:numPr>
        <w:ind w:left="720"/>
        <w:contextualSpacing w:val="0"/>
        <w:jc w:val="both"/>
      </w:pPr>
      <w:r>
        <w:t xml:space="preserve">What </w:t>
      </w:r>
      <w:r w:rsidR="00836DB1">
        <w:t>are</w:t>
      </w:r>
      <w:r>
        <w:t xml:space="preserve"> “intelligence”, “thinking”, and “consciousness”</w:t>
      </w:r>
      <w:r w:rsidR="00836DB1">
        <w:t>,</w:t>
      </w:r>
      <w:r>
        <w:t xml:space="preserve"> and how do they relate to each other?</w:t>
      </w:r>
      <w:r w:rsidR="00836DB1">
        <w:t xml:space="preserve"> Should an artifact ever be capable of any of these human feats?</w:t>
      </w:r>
    </w:p>
    <w:p w:rsidR="00FD4259" w:rsidRDefault="00836DB1" w:rsidP="007D45A3">
      <w:pPr>
        <w:pStyle w:val="ListParagraph"/>
        <w:numPr>
          <w:ilvl w:val="0"/>
          <w:numId w:val="7"/>
        </w:numPr>
        <w:ind w:left="720"/>
        <w:contextualSpacing w:val="0"/>
        <w:jc w:val="both"/>
      </w:pPr>
      <w:r>
        <w:t>C</w:t>
      </w:r>
      <w:r w:rsidR="00FD4259">
        <w:t xml:space="preserve">ould AI be perceived as threatening to the society? </w:t>
      </w:r>
      <w:r>
        <w:t xml:space="preserve">In what ways? </w:t>
      </w:r>
      <w:r w:rsidR="00FD4259">
        <w:t xml:space="preserve">Could it (ever) become a </w:t>
      </w:r>
      <w:r w:rsidR="00FD4259" w:rsidRPr="00836DB1">
        <w:rPr>
          <w:i/>
        </w:rPr>
        <w:t>real</w:t>
      </w:r>
      <w:r w:rsidR="00FD4259">
        <w:t xml:space="preserve"> threat? Compare it with those from other computer science technologies, bio-, </w:t>
      </w:r>
      <w:proofErr w:type="spellStart"/>
      <w:r w:rsidR="00FD4259">
        <w:t>nano</w:t>
      </w:r>
      <w:proofErr w:type="spellEnd"/>
      <w:r w:rsidR="00FD4259">
        <w:t>-, and nuclear technologies.</w:t>
      </w:r>
    </w:p>
    <w:p w:rsidR="00FD4259" w:rsidRDefault="00836DB1" w:rsidP="007D45A3">
      <w:pPr>
        <w:pStyle w:val="ListParagraph"/>
        <w:numPr>
          <w:ilvl w:val="0"/>
          <w:numId w:val="7"/>
        </w:numPr>
        <w:ind w:left="720"/>
        <w:contextualSpacing w:val="0"/>
        <w:jc w:val="both"/>
      </w:pPr>
      <w:r>
        <w:t>How do you think AI is portrayed by the Hollywood industry? Discuss one or more movies where AI was at the center of it. (Also, where AI techniques were heavily used.)</w:t>
      </w:r>
    </w:p>
    <w:p w:rsidR="00836DB1" w:rsidRDefault="00836DB1" w:rsidP="007D45A3">
      <w:pPr>
        <w:pStyle w:val="ListParagraph"/>
        <w:numPr>
          <w:ilvl w:val="0"/>
          <w:numId w:val="7"/>
        </w:numPr>
        <w:ind w:left="720"/>
        <w:contextualSpacing w:val="0"/>
        <w:jc w:val="both"/>
      </w:pPr>
      <w:r>
        <w:t>In what ways could AI considerably improve the quality of life of people? What in your opinion is going to be, in the visible future, a major breakthrough (if any) in computer science that could be attributed to AI or one of its subfields?</w:t>
      </w:r>
    </w:p>
    <w:p w:rsidR="004432FA" w:rsidRDefault="004E0A9B" w:rsidP="004432FA">
      <w:pPr>
        <w:jc w:val="both"/>
      </w:pPr>
      <w:r w:rsidRPr="004E0A9B">
        <w:t>You are expected to provide all</w:t>
      </w:r>
      <w:r>
        <w:rPr>
          <w:b/>
          <w:u w:val="single"/>
        </w:rPr>
        <w:t xml:space="preserve"> r</w:t>
      </w:r>
      <w:r w:rsidR="004432FA" w:rsidRPr="004E0A9B">
        <w:rPr>
          <w:b/>
          <w:u w:val="single"/>
        </w:rPr>
        <w:t>eferences</w:t>
      </w:r>
      <w:r w:rsidR="004432FA">
        <w:t xml:space="preserve"> used in putting together the essay.</w:t>
      </w:r>
    </w:p>
    <w:p w:rsidR="00403552" w:rsidRDefault="00403552" w:rsidP="00B26082">
      <w:pPr>
        <w:pStyle w:val="ListParagraph"/>
        <w:ind w:left="360"/>
        <w:jc w:val="both"/>
      </w:pPr>
    </w:p>
    <w:p w:rsidR="00B26082" w:rsidRDefault="00B26082" w:rsidP="00B26082">
      <w:pPr>
        <w:pStyle w:val="SectionWeb"/>
      </w:pPr>
      <w:r>
        <w:t>How to submit your homework:</w:t>
      </w:r>
    </w:p>
    <w:p w:rsidR="00B26082" w:rsidRPr="00B26082" w:rsidRDefault="004E0A9B" w:rsidP="00B26082">
      <w:pPr>
        <w:pStyle w:val="ListParagraph"/>
        <w:numPr>
          <w:ilvl w:val="0"/>
          <w:numId w:val="8"/>
        </w:numPr>
      </w:pPr>
      <w:r>
        <w:t>PDF</w:t>
      </w:r>
      <w:r w:rsidR="00B26082">
        <w:t xml:space="preserve"> document, via Email.</w:t>
      </w:r>
    </w:p>
    <w:sectPr w:rsidR="00B26082" w:rsidRPr="00B26082" w:rsidSect="0035156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CCA" w:rsidRDefault="00775CCA" w:rsidP="00991B23">
      <w:pPr>
        <w:pStyle w:val="ListParagraph"/>
        <w:spacing w:after="0" w:line="240" w:lineRule="auto"/>
      </w:pPr>
      <w:r>
        <w:separator/>
      </w:r>
    </w:p>
  </w:endnote>
  <w:endnote w:type="continuationSeparator" w:id="0">
    <w:p w:rsidR="00775CCA" w:rsidRDefault="00775CCA" w:rsidP="00991B23">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w:altName w:val="Segoe Script"/>
    <w:panose1 w:val="020B050402020205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E78" w:rsidRPr="006B1E78" w:rsidRDefault="006B1E78" w:rsidP="006B1E78">
    <w:pPr>
      <w:pStyle w:val="Footer"/>
      <w:pBdr>
        <w:top w:val="single" w:sz="4" w:space="1" w:color="C0504D" w:themeColor="accent2"/>
      </w:pBdr>
      <w:rPr>
        <w:i/>
        <w:color w:val="632423" w:themeColor="accent2" w:themeShade="80"/>
      </w:rPr>
    </w:pPr>
    <w:r w:rsidRPr="006B1E78">
      <w:rPr>
        <w:i/>
        <w:color w:val="632423" w:themeColor="accent2" w:themeShade="80"/>
      </w:rPr>
      <w:t>Southern Methodist University</w:t>
    </w:r>
  </w:p>
  <w:p w:rsidR="00991B23" w:rsidRPr="006B1E78" w:rsidRDefault="006B1E78">
    <w:pPr>
      <w:pStyle w:val="Footer"/>
      <w:rPr>
        <w:i/>
        <w:color w:val="002060"/>
      </w:rPr>
    </w:pPr>
    <w:r w:rsidRPr="006B1E78">
      <w:rPr>
        <w:i/>
        <w:color w:val="002060"/>
      </w:rPr>
      <w:t>Computer Science and Engineering</w:t>
    </w:r>
    <w:r>
      <w:tab/>
    </w:r>
    <w:r w:rsidRPr="006B1E78">
      <w:rPr>
        <w:i/>
        <w:color w:val="002060"/>
      </w:rPr>
      <w:t>Spring 20</w:t>
    </w:r>
    <w:r w:rsidR="00362800">
      <w:rPr>
        <w:i/>
        <w:color w:val="002060"/>
      </w:rPr>
      <w:t>15</w:t>
    </w:r>
    <w:r w:rsidRPr="006B1E78">
      <w:rPr>
        <w:i/>
        <w:color w:val="002060"/>
      </w:rPr>
      <w:tab/>
      <w:t xml:space="preserve">Page </w:t>
    </w:r>
    <w:r w:rsidR="00AF0DB4" w:rsidRPr="006B1E78">
      <w:rPr>
        <w:i/>
        <w:color w:val="002060"/>
      </w:rPr>
      <w:fldChar w:fldCharType="begin"/>
    </w:r>
    <w:r w:rsidRPr="006B1E78">
      <w:rPr>
        <w:i/>
        <w:color w:val="002060"/>
      </w:rPr>
      <w:instrText xml:space="preserve"> PAGE   \* MERGEFORMAT </w:instrText>
    </w:r>
    <w:r w:rsidR="00AF0DB4" w:rsidRPr="006B1E78">
      <w:rPr>
        <w:i/>
        <w:color w:val="002060"/>
      </w:rPr>
      <w:fldChar w:fldCharType="separate"/>
    </w:r>
    <w:r w:rsidR="003A35FF">
      <w:rPr>
        <w:i/>
        <w:noProof/>
        <w:color w:val="002060"/>
      </w:rPr>
      <w:t>1</w:t>
    </w:r>
    <w:r w:rsidR="00AF0DB4" w:rsidRPr="006B1E78">
      <w:rPr>
        <w:i/>
        <w:color w:val="002060"/>
      </w:rPr>
      <w:fldChar w:fldCharType="end"/>
    </w:r>
    <w:r w:rsidRPr="006B1E78">
      <w:rPr>
        <w:i/>
        <w:color w:val="002060"/>
      </w:rPr>
      <w:t>/</w:t>
    </w:r>
    <w:r w:rsidR="00775CCA">
      <w:fldChar w:fldCharType="begin"/>
    </w:r>
    <w:r w:rsidR="00775CCA">
      <w:instrText xml:space="preserve"> NUMPAGES   \* MERGEFORMAT </w:instrText>
    </w:r>
    <w:r w:rsidR="00775CCA">
      <w:fldChar w:fldCharType="separate"/>
    </w:r>
    <w:r w:rsidR="003A35FF" w:rsidRPr="003A35FF">
      <w:rPr>
        <w:i/>
        <w:noProof/>
        <w:color w:val="002060"/>
      </w:rPr>
      <w:t>1</w:t>
    </w:r>
    <w:r w:rsidR="00775CCA">
      <w:rPr>
        <w:i/>
        <w:noProof/>
        <w:color w:val="00206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CCA" w:rsidRDefault="00775CCA" w:rsidP="00991B23">
      <w:pPr>
        <w:pStyle w:val="ListParagraph"/>
        <w:spacing w:after="0" w:line="240" w:lineRule="auto"/>
      </w:pPr>
      <w:r>
        <w:separator/>
      </w:r>
    </w:p>
  </w:footnote>
  <w:footnote w:type="continuationSeparator" w:id="0">
    <w:p w:rsidR="00775CCA" w:rsidRDefault="00775CCA" w:rsidP="00991B23">
      <w:pPr>
        <w:pStyle w:val="ListParagraph"/>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1B23" w:rsidRDefault="00775CCA" w:rsidP="00FD4259">
    <w:pPr>
      <w:pStyle w:val="Header"/>
      <w:pBdr>
        <w:bottom w:val="thickThinSmallGap" w:sz="24" w:space="1" w:color="622423" w:themeColor="accent2" w:themeShade="7F"/>
      </w:pBd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53105826747A4B5FB8DED3ACC3D4F8D9"/>
        </w:placeholder>
        <w:dataBinding w:prefixMappings="xmlns:ns0='http://schemas.openxmlformats.org/package/2006/metadata/core-properties' xmlns:ns1='http://purl.org/dc/elements/1.1/'" w:xpath="/ns0:coreProperties[1]/ns1:title[1]" w:storeItemID="{6C3C8BC8-F283-45AE-878A-BAB7291924A1}"/>
        <w:text/>
      </w:sdtPr>
      <w:sdtEndPr/>
      <w:sdtContent>
        <w:r w:rsidR="00991B23">
          <w:rPr>
            <w:rFonts w:asciiTheme="majorHAnsi" w:eastAsiaTheme="majorEastAsia" w:hAnsiTheme="majorHAnsi" w:cstheme="majorBidi"/>
            <w:sz w:val="32"/>
            <w:szCs w:val="32"/>
          </w:rPr>
          <w:t>CSE 7320 – Artificial Intelligence</w:t>
        </w:r>
      </w:sdtContent>
    </w:sdt>
    <w:r w:rsidR="00362800">
      <w:rPr>
        <w:rFonts w:asciiTheme="majorHAnsi" w:eastAsiaTheme="majorEastAsia" w:hAnsiTheme="majorHAnsi" w:cstheme="majorBidi"/>
        <w:sz w:val="32"/>
        <w:szCs w:val="32"/>
      </w:rPr>
      <w:tab/>
    </w:r>
    <w:r w:rsidR="00362800">
      <w:rPr>
        <w:rFonts w:asciiTheme="majorHAnsi" w:eastAsiaTheme="majorEastAsia" w:hAnsiTheme="majorHAnsi" w:cstheme="majorBidi"/>
        <w:sz w:val="32"/>
        <w:szCs w:val="32"/>
      </w:rPr>
      <w:tab/>
      <w:t>Homework #5</w:t>
    </w:r>
  </w:p>
  <w:p w:rsidR="00991B23" w:rsidRDefault="00991B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C75DE"/>
    <w:multiLevelType w:val="hybridMultilevel"/>
    <w:tmpl w:val="48C8A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A25681"/>
    <w:multiLevelType w:val="hybridMultilevel"/>
    <w:tmpl w:val="C9F2C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F2B6841"/>
    <w:multiLevelType w:val="hybridMultilevel"/>
    <w:tmpl w:val="06FC2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BB539A"/>
    <w:multiLevelType w:val="hybridMultilevel"/>
    <w:tmpl w:val="D2E053F0"/>
    <w:lvl w:ilvl="0" w:tplc="0409000F">
      <w:start w:val="1"/>
      <w:numFmt w:val="decimal"/>
      <w:pStyle w:val="ListHead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71194A"/>
    <w:multiLevelType w:val="hybridMultilevel"/>
    <w:tmpl w:val="C7FE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3"/>
  </w:num>
  <w:num w:numId="5">
    <w:abstractNumId w:val="3"/>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36DB1"/>
    <w:rsid w:val="00097908"/>
    <w:rsid w:val="000F2A42"/>
    <w:rsid w:val="001A7CE6"/>
    <w:rsid w:val="00223439"/>
    <w:rsid w:val="002855C1"/>
    <w:rsid w:val="0032171F"/>
    <w:rsid w:val="00342569"/>
    <w:rsid w:val="00351564"/>
    <w:rsid w:val="00362800"/>
    <w:rsid w:val="00391913"/>
    <w:rsid w:val="003A35FF"/>
    <w:rsid w:val="003E5811"/>
    <w:rsid w:val="00403552"/>
    <w:rsid w:val="00413E6F"/>
    <w:rsid w:val="004432FA"/>
    <w:rsid w:val="004E0A9B"/>
    <w:rsid w:val="00512367"/>
    <w:rsid w:val="005507FC"/>
    <w:rsid w:val="00595E61"/>
    <w:rsid w:val="005C0FBB"/>
    <w:rsid w:val="006B1E78"/>
    <w:rsid w:val="00770C33"/>
    <w:rsid w:val="00775CCA"/>
    <w:rsid w:val="007A72AE"/>
    <w:rsid w:val="007B2454"/>
    <w:rsid w:val="007D45A3"/>
    <w:rsid w:val="007D7BEC"/>
    <w:rsid w:val="0083151B"/>
    <w:rsid w:val="00836DB1"/>
    <w:rsid w:val="008647D1"/>
    <w:rsid w:val="008860E8"/>
    <w:rsid w:val="008D5535"/>
    <w:rsid w:val="00911D53"/>
    <w:rsid w:val="00952007"/>
    <w:rsid w:val="00991B23"/>
    <w:rsid w:val="00A359EF"/>
    <w:rsid w:val="00A62C69"/>
    <w:rsid w:val="00AF0DB4"/>
    <w:rsid w:val="00B04862"/>
    <w:rsid w:val="00B13008"/>
    <w:rsid w:val="00B26082"/>
    <w:rsid w:val="00B46FC2"/>
    <w:rsid w:val="00BD6E9B"/>
    <w:rsid w:val="00C077A9"/>
    <w:rsid w:val="00C46D3C"/>
    <w:rsid w:val="00C54539"/>
    <w:rsid w:val="00CB27AC"/>
    <w:rsid w:val="00D62498"/>
    <w:rsid w:val="00D87671"/>
    <w:rsid w:val="00DA360A"/>
    <w:rsid w:val="00DD1E9E"/>
    <w:rsid w:val="00DD2039"/>
    <w:rsid w:val="00DE7A19"/>
    <w:rsid w:val="00DF4B82"/>
    <w:rsid w:val="00E966FE"/>
    <w:rsid w:val="00EB04DF"/>
    <w:rsid w:val="00EF7277"/>
    <w:rsid w:val="00F218B1"/>
    <w:rsid w:val="00FD4259"/>
    <w:rsid w:val="00FF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50A0D-8EA1-45F5-81E2-2DB53B5B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C69"/>
    <w:rPr>
      <w:rFonts w:ascii="Palatino Linotype" w:hAnsi="Palatino Linotype"/>
    </w:rPr>
  </w:style>
  <w:style w:type="paragraph" w:styleId="Heading1">
    <w:name w:val="heading 1"/>
    <w:basedOn w:val="Normal"/>
    <w:next w:val="Normal"/>
    <w:link w:val="Heading1Char"/>
    <w:uiPriority w:val="9"/>
    <w:qFormat/>
    <w:rsid w:val="00886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Web">
    <w:name w:val="Section-Web"/>
    <w:basedOn w:val="Normal"/>
    <w:next w:val="Normal"/>
    <w:link w:val="Section-WebChar"/>
    <w:qFormat/>
    <w:rsid w:val="008D5535"/>
    <w:pPr>
      <w:pBdr>
        <w:bottom w:val="single" w:sz="4" w:space="1" w:color="17365D" w:themeColor="text2" w:themeShade="BF"/>
      </w:pBdr>
      <w:shd w:val="clear" w:color="auto" w:fill="F2F2F2" w:themeFill="background1" w:themeFillShade="F2"/>
      <w:spacing w:before="60" w:after="60"/>
    </w:pPr>
    <w:rPr>
      <w:b/>
      <w:i/>
      <w:color w:val="C00000"/>
    </w:rPr>
  </w:style>
  <w:style w:type="character" w:customStyle="1" w:styleId="Section-WebChar">
    <w:name w:val="Section-Web Char"/>
    <w:basedOn w:val="DefaultParagraphFont"/>
    <w:link w:val="Section-Web"/>
    <w:locked/>
    <w:rsid w:val="008D5535"/>
    <w:rPr>
      <w:rFonts w:ascii="Palatino Linotype" w:hAnsi="Palatino Linotype"/>
      <w:b/>
      <w:i/>
      <w:color w:val="C00000"/>
      <w:shd w:val="clear" w:color="auto" w:fill="F2F2F2" w:themeFill="background1" w:themeFillShade="F2"/>
    </w:rPr>
  </w:style>
  <w:style w:type="paragraph" w:customStyle="1" w:styleId="Section-web0">
    <w:name w:val="Section-web"/>
    <w:basedOn w:val="Normal"/>
    <w:next w:val="Normal"/>
    <w:link w:val="Section-webChar0"/>
    <w:qFormat/>
    <w:rsid w:val="008D5535"/>
    <w:pPr>
      <w:pBdr>
        <w:bottom w:val="single" w:sz="4" w:space="1" w:color="D9D9D9" w:themeColor="background1" w:themeShade="D9"/>
      </w:pBdr>
      <w:shd w:val="clear" w:color="auto" w:fill="F2F2F2" w:themeFill="background1" w:themeFillShade="F2"/>
      <w:spacing w:before="60" w:after="60"/>
      <w:contextualSpacing/>
    </w:pPr>
    <w:rPr>
      <w:b/>
      <w:i/>
      <w:color w:val="C00000"/>
    </w:rPr>
  </w:style>
  <w:style w:type="character" w:customStyle="1" w:styleId="Section-webChar0">
    <w:name w:val="Section-web Char"/>
    <w:basedOn w:val="DefaultParagraphFont"/>
    <w:link w:val="Section-web0"/>
    <w:rsid w:val="008D5535"/>
    <w:rPr>
      <w:rFonts w:ascii="Palatino Linotype" w:hAnsi="Palatino Linotype"/>
      <w:b/>
      <w:i/>
      <w:color w:val="C00000"/>
      <w:shd w:val="clear" w:color="auto" w:fill="F2F2F2" w:themeFill="background1" w:themeFillShade="F2"/>
    </w:rPr>
  </w:style>
  <w:style w:type="paragraph" w:customStyle="1" w:styleId="SectionWeb">
    <w:name w:val="Section_Web"/>
    <w:basedOn w:val="Section-web0"/>
    <w:next w:val="Normal"/>
    <w:qFormat/>
    <w:rsid w:val="00EB04DF"/>
  </w:style>
  <w:style w:type="paragraph" w:styleId="ListParagraph">
    <w:name w:val="List Paragraph"/>
    <w:basedOn w:val="Normal"/>
    <w:uiPriority w:val="34"/>
    <w:qFormat/>
    <w:rsid w:val="00097908"/>
    <w:pPr>
      <w:ind w:left="720"/>
      <w:contextualSpacing/>
    </w:pPr>
  </w:style>
  <w:style w:type="table" w:styleId="TableGrid">
    <w:name w:val="Table Grid"/>
    <w:basedOn w:val="TableNormal"/>
    <w:uiPriority w:val="59"/>
    <w:rsid w:val="0009790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860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991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B23"/>
    <w:rPr>
      <w:rFonts w:ascii="Palatino Linotype" w:hAnsi="Palatino Linotype"/>
    </w:rPr>
  </w:style>
  <w:style w:type="paragraph" w:styleId="Footer">
    <w:name w:val="footer"/>
    <w:basedOn w:val="Normal"/>
    <w:link w:val="FooterChar"/>
    <w:uiPriority w:val="99"/>
    <w:unhideWhenUsed/>
    <w:rsid w:val="00991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B23"/>
    <w:rPr>
      <w:rFonts w:ascii="Palatino Linotype" w:hAnsi="Palatino Linotype"/>
    </w:rPr>
  </w:style>
  <w:style w:type="paragraph" w:styleId="BalloonText">
    <w:name w:val="Balloon Text"/>
    <w:basedOn w:val="Normal"/>
    <w:link w:val="BalloonTextChar"/>
    <w:uiPriority w:val="99"/>
    <w:semiHidden/>
    <w:unhideWhenUsed/>
    <w:rsid w:val="00991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B23"/>
    <w:rPr>
      <w:rFonts w:ascii="Tahoma" w:hAnsi="Tahoma" w:cs="Tahoma"/>
      <w:sz w:val="16"/>
      <w:szCs w:val="16"/>
    </w:rPr>
  </w:style>
  <w:style w:type="character" w:customStyle="1" w:styleId="CodeRef">
    <w:name w:val="CodeRef"/>
    <w:basedOn w:val="DefaultParagraphFont"/>
    <w:uiPriority w:val="1"/>
    <w:qFormat/>
    <w:rsid w:val="00512367"/>
    <w:rPr>
      <w:rFonts w:ascii="Eurostile" w:hAnsi="Eurostile"/>
      <w:shadow/>
      <w:color w:val="002060"/>
    </w:rPr>
  </w:style>
  <w:style w:type="character" w:customStyle="1" w:styleId="cmd">
    <w:name w:val="cmd"/>
    <w:basedOn w:val="DefaultParagraphFont"/>
    <w:uiPriority w:val="1"/>
    <w:qFormat/>
    <w:rsid w:val="00E966FE"/>
    <w:rPr>
      <w:rFonts w:ascii="Candara" w:hAnsi="Candara"/>
      <w:shadow/>
      <w:noProof/>
      <w:color w:val="002060"/>
      <w:spacing w:val="20"/>
      <w:lang w:val="en-US"/>
    </w:rPr>
  </w:style>
  <w:style w:type="paragraph" w:customStyle="1" w:styleId="ListHeader">
    <w:name w:val="List Header"/>
    <w:basedOn w:val="ListParagraph"/>
    <w:next w:val="Normal"/>
    <w:link w:val="ListHeaderChar"/>
    <w:qFormat/>
    <w:rsid w:val="00A359EF"/>
    <w:pPr>
      <w:numPr>
        <w:numId w:val="6"/>
      </w:numPr>
      <w:pBdr>
        <w:top w:val="single" w:sz="4" w:space="1" w:color="C0504D" w:themeColor="accent2"/>
      </w:pBdr>
      <w:spacing w:before="200" w:after="0"/>
    </w:pPr>
    <w:rPr>
      <w:rFonts w:ascii="Copperplate Gothic Light" w:hAnsi="Copperplate Gothic Light"/>
      <w:shadow/>
      <w:color w:val="C00000"/>
    </w:rPr>
  </w:style>
  <w:style w:type="character" w:customStyle="1" w:styleId="ListHeaderChar">
    <w:name w:val="List Header Char"/>
    <w:basedOn w:val="DefaultParagraphFont"/>
    <w:link w:val="ListHeader"/>
    <w:rsid w:val="00A359EF"/>
    <w:rPr>
      <w:rFonts w:ascii="Copperplate Gothic Light" w:hAnsi="Copperplate Gothic Light"/>
      <w:shadow/>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ela\Documents\My%20Templates\Homework%20Assign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105826747A4B5FB8DED3ACC3D4F8D9"/>
        <w:category>
          <w:name w:val="General"/>
          <w:gallery w:val="placeholder"/>
        </w:category>
        <w:types>
          <w:type w:val="bbPlcHdr"/>
        </w:types>
        <w:behaviors>
          <w:behavior w:val="content"/>
        </w:behaviors>
        <w:guid w:val="{1EE54AF0-6A4D-4EB1-99F6-9E48C6A04C6D}"/>
      </w:docPartPr>
      <w:docPartBody>
        <w:p w:rsidR="002142C8" w:rsidRDefault="00F8187C">
          <w:pPr>
            <w:pStyle w:val="53105826747A4B5FB8DED3ACC3D4F8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rostile">
    <w:altName w:val="Segoe Script"/>
    <w:panose1 w:val="020B050402020205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F8187C"/>
    <w:rsid w:val="002142C8"/>
    <w:rsid w:val="00396887"/>
    <w:rsid w:val="00BC16DE"/>
    <w:rsid w:val="00CC4B88"/>
    <w:rsid w:val="00F81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05826747A4B5FB8DED3ACC3D4F8D9">
    <w:name w:val="53105826747A4B5FB8DED3ACC3D4F8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Homework Assignment.dotx</Template>
  <TotalTime>32</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CSE 5/7320 – Artificial Intelligence</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7320 – Artificial Intelligence</dc:title>
  <dc:creator>Mihaela</dc:creator>
  <cp:lastModifiedBy>Mihaela</cp:lastModifiedBy>
  <cp:revision>9</cp:revision>
  <dcterms:created xsi:type="dcterms:W3CDTF">2008-03-20T12:53:00Z</dcterms:created>
  <dcterms:modified xsi:type="dcterms:W3CDTF">2015-04-08T02:07:00Z</dcterms:modified>
</cp:coreProperties>
</file>