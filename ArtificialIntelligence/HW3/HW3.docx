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244A9" w14:textId="144FD752" w:rsidR="00F761EC" w:rsidRDefault="00097908" w:rsidP="003A2FD3">
      <w:pPr>
        <w:pStyle w:val="Heading1"/>
        <w:tabs>
          <w:tab w:val="right" w:pos="9270"/>
        </w:tabs>
      </w:pPr>
      <w:r>
        <w:t>LISP Programming Assignment</w:t>
      </w:r>
      <w:r w:rsidR="00F55DB5">
        <w:t xml:space="preserve"> [100 pts]</w:t>
      </w:r>
      <w:r w:rsidR="00BD0578">
        <w:tab/>
        <w:t xml:space="preserve">Due Date: </w:t>
      </w:r>
      <w:r w:rsidR="00BD0578" w:rsidRPr="00CF05D8">
        <w:rPr>
          <w:b w:val="0"/>
        </w:rPr>
        <w:t xml:space="preserve">March </w:t>
      </w:r>
      <w:r w:rsidR="00026BCE" w:rsidRPr="00CF05D8">
        <w:rPr>
          <w:b w:val="0"/>
        </w:rPr>
        <w:t>2</w:t>
      </w:r>
      <w:r w:rsidR="00F55DB5" w:rsidRPr="00CF05D8">
        <w:rPr>
          <w:b w:val="0"/>
        </w:rPr>
        <w:t>6</w:t>
      </w:r>
      <w:r w:rsidR="00BD0578" w:rsidRPr="00CF05D8">
        <w:rPr>
          <w:b w:val="0"/>
          <w:vertAlign w:val="superscript"/>
        </w:rPr>
        <w:t>rd</w:t>
      </w:r>
      <w:r w:rsidR="00BD0578" w:rsidRPr="00CF05D8">
        <w:rPr>
          <w:b w:val="0"/>
        </w:rPr>
        <w:t>, 20</w:t>
      </w:r>
      <w:r w:rsidR="00026BCE" w:rsidRPr="00CF05D8">
        <w:rPr>
          <w:b w:val="0"/>
        </w:rPr>
        <w:t>15</w:t>
      </w:r>
    </w:p>
    <w:p w14:paraId="5520BAB8" w14:textId="49153656" w:rsidR="004B17B9" w:rsidRDefault="00F55DB5" w:rsidP="00C038E0">
      <w:pPr>
        <w:pStyle w:val="hwitem"/>
      </w:pPr>
      <w:r>
        <w:t xml:space="preserve"> </w:t>
      </w:r>
      <w:r w:rsidR="0057761B">
        <w:t>[</w:t>
      </w:r>
      <w:r>
        <w:rPr>
          <w:highlight w:val="yellow"/>
        </w:rPr>
        <w:t>2</w:t>
      </w:r>
      <w:r w:rsidR="0057761B" w:rsidRPr="007371E5">
        <w:rPr>
          <w:highlight w:val="yellow"/>
        </w:rPr>
        <w:t>0 pts</w:t>
      </w:r>
      <w:r w:rsidR="0057761B">
        <w:t xml:space="preserve">] </w:t>
      </w:r>
      <w:r w:rsidR="00BB19F5">
        <w:t>I</w:t>
      </w:r>
      <w:r w:rsidR="0023593E">
        <w:t>mplement a recursive</w:t>
      </w:r>
      <w:r w:rsidR="00B071ED">
        <w:t xml:space="preserve"> function that computes the </w:t>
      </w:r>
      <w:r w:rsidR="00B071ED" w:rsidRPr="007371E5">
        <w:rPr>
          <w:b/>
        </w:rPr>
        <w:t>GCD</w:t>
      </w:r>
      <w:r w:rsidR="006C4F04">
        <w:t xml:space="preserve"> of two positive integers</w:t>
      </w:r>
      <w:r w:rsidR="00C406E7">
        <w:t>,</w:t>
      </w:r>
      <w:r w:rsidR="00AC5316">
        <w:t xml:space="preserve"> </w:t>
      </w:r>
      <w:r w:rsidR="00AC5316" w:rsidRPr="007371E5">
        <w:rPr>
          <w:i/>
        </w:rPr>
        <w:t>m</w:t>
      </w:r>
      <w:r w:rsidR="00AC5316">
        <w:t xml:space="preserve"> and </w:t>
      </w:r>
      <w:r w:rsidR="00AC5316" w:rsidRPr="007371E5">
        <w:rPr>
          <w:i/>
        </w:rPr>
        <w:t>n</w:t>
      </w:r>
      <w:r w:rsidR="007371E5">
        <w:t xml:space="preserve"> using </w:t>
      </w:r>
      <w:r w:rsidR="007371E5" w:rsidRPr="007371E5">
        <w:rPr>
          <w:u w:val="single"/>
        </w:rPr>
        <w:t>two</w:t>
      </w:r>
      <w:r w:rsidR="007371E5">
        <w:t xml:space="preserve"> different algorithms</w:t>
      </w:r>
      <w:r w:rsidR="00365466">
        <w:t>.</w:t>
      </w:r>
      <w:r w:rsidR="00AC5316">
        <w:t xml:space="preserve"> </w:t>
      </w:r>
      <w:r w:rsidR="007371E5">
        <w:t>Include C/Java-like code in your LISP comments to describe the algorithms applied.</w:t>
      </w:r>
    </w:p>
    <w:p w14:paraId="63A80EF1" w14:textId="77777777" w:rsidR="00F52511" w:rsidRDefault="00F52511" w:rsidP="00F52511">
      <w:pPr>
        <w:pStyle w:val="hwitem"/>
        <w:numPr>
          <w:ilvl w:val="1"/>
          <w:numId w:val="1"/>
        </w:numPr>
        <w:pBdr>
          <w:top w:val="none" w:sz="0" w:space="0" w:color="auto"/>
        </w:pBdr>
      </w:pPr>
      <w:r>
        <w:t xml:space="preserve">Implement </w:t>
      </w:r>
      <w:r w:rsidRPr="0057761B">
        <w:rPr>
          <w:b/>
          <w:i/>
        </w:rPr>
        <w:t>GCD</w:t>
      </w:r>
      <w:r w:rsidR="00365466">
        <w:rPr>
          <w:b/>
          <w:i/>
        </w:rPr>
        <w:t>_E</w:t>
      </w:r>
      <w:r>
        <w:t xml:space="preserve"> using </w:t>
      </w:r>
      <w:r w:rsidRPr="007371E5">
        <w:rPr>
          <w:color w:val="C00000"/>
        </w:rPr>
        <w:t>Euclid</w:t>
      </w:r>
      <w:r>
        <w:t>’s algorithm</w:t>
      </w:r>
      <w:r w:rsidR="0030038E">
        <w:t xml:space="preserve">. </w:t>
      </w:r>
      <w:r w:rsidR="00AC5316">
        <w:t xml:space="preserve">Assume </w:t>
      </w:r>
      <w:r w:rsidR="00AC5316">
        <w:rPr>
          <w:i/>
          <w:iCs/>
        </w:rPr>
        <w:t>m</w:t>
      </w:r>
      <w:r w:rsidR="00AC5316">
        <w:t xml:space="preserve"> &gt;= </w:t>
      </w:r>
      <w:r w:rsidR="00AC5316">
        <w:rPr>
          <w:i/>
          <w:iCs/>
        </w:rPr>
        <w:t>n</w:t>
      </w:r>
      <w:r w:rsidR="00AC5316">
        <w:t xml:space="preserve"> &gt; 0</w:t>
      </w:r>
      <w:r w:rsidR="0030038E">
        <w:t>.</w:t>
      </w:r>
      <w:r w:rsidR="007371E5">
        <w:t xml:space="preserve"> Use the LISP </w:t>
      </w:r>
      <w:r w:rsidR="007371E5">
        <w:rPr>
          <w:b/>
          <w:i/>
        </w:rPr>
        <w:t>rem</w:t>
      </w:r>
      <w:r w:rsidR="007371E5">
        <w:t xml:space="preserve"> function (remainder).</w:t>
      </w:r>
    </w:p>
    <w:p w14:paraId="4152152F" w14:textId="77777777" w:rsidR="007371E5" w:rsidRDefault="00F52511" w:rsidP="00F52511">
      <w:pPr>
        <w:pStyle w:val="hwitem"/>
        <w:numPr>
          <w:ilvl w:val="1"/>
          <w:numId w:val="1"/>
        </w:numPr>
        <w:pBdr>
          <w:top w:val="none" w:sz="0" w:space="0" w:color="auto"/>
        </w:pBdr>
      </w:pPr>
      <w:r>
        <w:t xml:space="preserve">Implement </w:t>
      </w:r>
      <w:r w:rsidRPr="0057761B">
        <w:rPr>
          <w:b/>
          <w:i/>
        </w:rPr>
        <w:t>GCD</w:t>
      </w:r>
      <w:r w:rsidR="00365466">
        <w:rPr>
          <w:b/>
          <w:i/>
        </w:rPr>
        <w:t>_D</w:t>
      </w:r>
      <w:r>
        <w:t xml:space="preserve"> using </w:t>
      </w:r>
      <w:proofErr w:type="spellStart"/>
      <w:r w:rsidRPr="007371E5">
        <w:rPr>
          <w:color w:val="C00000"/>
        </w:rPr>
        <w:t>Dijkstra</w:t>
      </w:r>
      <w:r>
        <w:t>’s</w:t>
      </w:r>
      <w:proofErr w:type="spellEnd"/>
      <w:r>
        <w:t xml:space="preserve"> algorithm</w:t>
      </w:r>
      <w:r w:rsidR="0030038E">
        <w:t xml:space="preserve">. Here </w:t>
      </w:r>
      <w:r w:rsidR="00AC5316">
        <w:rPr>
          <w:i/>
        </w:rPr>
        <w:t>m</w:t>
      </w:r>
      <w:r w:rsidR="0030038E">
        <w:t xml:space="preserve"> may be &lt;, &gt;, or = </w:t>
      </w:r>
      <w:proofErr w:type="spellStart"/>
      <w:r w:rsidR="0030038E">
        <w:t>to</w:t>
      </w:r>
      <w:r w:rsidR="00AC5316">
        <w:t xml:space="preserve"> </w:t>
      </w:r>
      <w:r w:rsidR="00AC5316">
        <w:rPr>
          <w:i/>
        </w:rPr>
        <w:t>n</w:t>
      </w:r>
      <w:proofErr w:type="spellEnd"/>
      <w:r w:rsidR="00AC5316">
        <w:t>.</w:t>
      </w:r>
    </w:p>
    <w:p w14:paraId="0503798E" w14:textId="6156FEF7" w:rsidR="00F52511" w:rsidRDefault="007371E5" w:rsidP="007371E5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 w:rsidRPr="007371E5">
        <w:rPr>
          <w:i/>
        </w:rPr>
        <w:t>Note</w:t>
      </w:r>
      <w:r w:rsidR="00026BCE">
        <w:rPr>
          <w:i/>
        </w:rPr>
        <w:t xml:space="preserve"> 1</w:t>
      </w:r>
      <w:r w:rsidR="00026BCE">
        <w:t>: T</w:t>
      </w:r>
      <w:r>
        <w:t xml:space="preserve">here is already a LISP function, GCD, which you can use </w:t>
      </w:r>
      <w:r w:rsidR="00026BCE">
        <w:t xml:space="preserve">only </w:t>
      </w:r>
      <w:r>
        <w:t>to verify the corr</w:t>
      </w:r>
      <w:r w:rsidR="00026BCE">
        <w:t>ectness of your implementation.</w:t>
      </w:r>
    </w:p>
    <w:p w14:paraId="3EC9853F" w14:textId="3A8D649D" w:rsidR="00026BCE" w:rsidRDefault="00026BCE" w:rsidP="007371E5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>
        <w:rPr>
          <w:i/>
        </w:rPr>
        <w:t>Note 2</w:t>
      </w:r>
      <w:r w:rsidRPr="00026BCE">
        <w:t>:</w:t>
      </w:r>
      <w:r>
        <w:t xml:space="preserve"> </w:t>
      </w:r>
      <w:r w:rsidRPr="00026BCE">
        <w:rPr>
          <w:b/>
        </w:rPr>
        <w:t>You CANNOT use loops</w:t>
      </w:r>
      <w:r>
        <w:t xml:space="preserve"> (a recursive approach is required)</w:t>
      </w:r>
    </w:p>
    <w:p w14:paraId="0FCCB020" w14:textId="2DAE7D7C" w:rsidR="00026BCE" w:rsidRDefault="00026BCE" w:rsidP="007371E5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>
        <w:rPr>
          <w:i/>
        </w:rPr>
        <w:t>Note 3</w:t>
      </w:r>
      <w:r w:rsidRPr="00026BCE">
        <w:t>:</w:t>
      </w:r>
      <w:r>
        <w:t xml:space="preserve"> The two functions must be named as stated above (GCD_E and GCD_D)</w:t>
      </w:r>
    </w:p>
    <w:p w14:paraId="6768771D" w14:textId="07FFD21B" w:rsidR="00026BCE" w:rsidRDefault="00026BCE" w:rsidP="007371E5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>
        <w:rPr>
          <w:i/>
        </w:rPr>
        <w:t>Note 4</w:t>
      </w:r>
      <w:r w:rsidRPr="00026BCE">
        <w:t>:</w:t>
      </w:r>
      <w:r>
        <w:t xml:space="preserve"> For GCD_E, you may use the “rem” function which returns the remainder of the division of two integer numbers. E.g. (rem 5 3) returns 2.</w:t>
      </w:r>
    </w:p>
    <w:p w14:paraId="02E78C59" w14:textId="0086E4A9" w:rsidR="00026BCE" w:rsidRDefault="00026BCE" w:rsidP="007371E5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>
        <w:rPr>
          <w:i/>
        </w:rPr>
        <w:t>Note 5</w:t>
      </w:r>
      <w:r w:rsidRPr="00026BCE">
        <w:t>:</w:t>
      </w:r>
      <w:r>
        <w:t xml:space="preserve"> For GCD_D you cannot use any other function than “</w:t>
      </w:r>
      <w:proofErr w:type="spellStart"/>
      <w:r>
        <w:t>cond</w:t>
      </w:r>
      <w:proofErr w:type="spellEnd"/>
      <w:r>
        <w:t>”, “=”, “&gt;” and “-</w:t>
      </w:r>
      <w:proofErr w:type="gramStart"/>
      <w:r>
        <w:t>“ (</w:t>
      </w:r>
      <w:proofErr w:type="gramEnd"/>
      <w:r>
        <w:t>subtraction) functions.</w:t>
      </w:r>
    </w:p>
    <w:p w14:paraId="4F334ED1" w14:textId="7E6382A9" w:rsidR="00AB15C7" w:rsidRDefault="00A1059D" w:rsidP="00AB15C7">
      <w:pPr>
        <w:pStyle w:val="hwitem"/>
        <w:numPr>
          <w:ilvl w:val="0"/>
          <w:numId w:val="0"/>
        </w:numPr>
        <w:pBdr>
          <w:top w:val="none" w:sz="0" w:space="0" w:color="auto"/>
        </w:pBdr>
        <w:spacing w:line="480" w:lineRule="auto"/>
        <w:ind w:left="720"/>
        <w:rPr>
          <w:rFonts w:ascii="Century Gothic" w:eastAsia="Times New Roman" w:hAnsi="Century Gothic" w:cs="Courier New"/>
          <w:b/>
          <w:sz w:val="20"/>
          <w:szCs w:val="20"/>
        </w:rPr>
      </w:pPr>
      <w:r w:rsidRPr="00A1059D">
        <w:rPr>
          <w:i/>
        </w:rPr>
        <w:t xml:space="preserve">Note </w:t>
      </w:r>
      <w:r>
        <w:rPr>
          <w:i/>
        </w:rPr>
        <w:t>6</w:t>
      </w:r>
      <w:r>
        <w:t xml:space="preserve">: You should not use SETQ anywhere in your function </w:t>
      </w:r>
      <w:bookmarkStart w:id="0" w:name="_GoBack"/>
      <w:bookmarkEnd w:id="0"/>
      <w:r>
        <w:t>implementation.</w:t>
      </w:r>
      <w:r w:rsidR="00AB15C7" w:rsidRPr="00AB15C7">
        <w:rPr>
          <w:rFonts w:ascii="Century Gothic" w:eastAsia="Times New Roman" w:hAnsi="Century Gothic" w:cs="Courier New"/>
          <w:b/>
          <w:sz w:val="20"/>
          <w:szCs w:val="20"/>
        </w:rPr>
        <w:t xml:space="preserve"> </w:t>
      </w:r>
    </w:p>
    <w:p w14:paraId="715AE904" w14:textId="3529085A" w:rsidR="00F761EC" w:rsidRDefault="0057761B" w:rsidP="0030038E">
      <w:pPr>
        <w:pStyle w:val="hwitem"/>
      </w:pPr>
      <w:r>
        <w:t>[</w:t>
      </w:r>
      <w:r w:rsidR="00F55DB5">
        <w:rPr>
          <w:highlight w:val="yellow"/>
        </w:rPr>
        <w:t>10</w:t>
      </w:r>
      <w:r w:rsidRPr="0030038E">
        <w:rPr>
          <w:highlight w:val="yellow"/>
        </w:rPr>
        <w:t xml:space="preserve"> pts</w:t>
      </w:r>
      <w:r>
        <w:t xml:space="preserve">] </w:t>
      </w:r>
      <w:r w:rsidR="00F761EC">
        <w:t xml:space="preserve">Implement a </w:t>
      </w:r>
      <w:r w:rsidR="00F761EC" w:rsidRPr="002812CE">
        <w:t>recursive</w:t>
      </w:r>
      <w:r w:rsidR="00F761EC">
        <w:t xml:space="preserve"> function that checks if a number is a </w:t>
      </w:r>
      <w:r w:rsidR="00CC083F">
        <w:t>prime; the function returns true (T) if N is a prime, and false (NIL) otherwise</w:t>
      </w:r>
      <w:r w:rsidR="00F761EC">
        <w:t xml:space="preserve">. You may have to define </w:t>
      </w:r>
      <w:r w:rsidR="00CC083F">
        <w:t>an additional</w:t>
      </w:r>
      <w:r w:rsidR="00F761EC">
        <w:t xml:space="preserve"> </w:t>
      </w:r>
      <w:r w:rsidR="00CC083F">
        <w:rPr>
          <w:i/>
        </w:rPr>
        <w:t xml:space="preserve">helper </w:t>
      </w:r>
      <w:r w:rsidR="00F761EC">
        <w:t>function</w:t>
      </w:r>
      <w:r w:rsidR="002812CE">
        <w:t xml:space="preserve"> – this one is going to be the actual recursive</w:t>
      </w:r>
      <w:r w:rsidR="00F761EC">
        <w:t xml:space="preserve"> </w:t>
      </w:r>
      <w:r w:rsidR="002812CE">
        <w:t xml:space="preserve">function. </w:t>
      </w:r>
      <w:r w:rsidR="00F761EC">
        <w:t>(</w:t>
      </w:r>
      <w:r w:rsidR="00BB19F5">
        <w:t xml:space="preserve">You may </w:t>
      </w:r>
      <w:r w:rsidR="00F761EC">
        <w:t xml:space="preserve">use the </w:t>
      </w:r>
      <w:r w:rsidR="00CC083F">
        <w:t xml:space="preserve">recursive </w:t>
      </w:r>
      <w:r w:rsidR="00F761EC">
        <w:t>definition below):</w:t>
      </w:r>
    </w:p>
    <w:p w14:paraId="47AA33A4" w14:textId="77777777" w:rsidR="00F761EC" w:rsidRPr="00F83713" w:rsidRDefault="00C406E7" w:rsidP="00CB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440" w:right="720"/>
        <w:rPr>
          <w:rFonts w:ascii="Century Gothic" w:eastAsia="Times New Roman" w:hAnsi="Century Gothic" w:cs="Courier New"/>
          <w:b/>
          <w:sz w:val="20"/>
          <w:szCs w:val="20"/>
        </w:rPr>
      </w:pPr>
      <w:proofErr w:type="spellStart"/>
      <w:proofErr w:type="gramStart"/>
      <w:r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isP</w:t>
      </w:r>
      <w:r w:rsidR="00F761EC"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rime</w:t>
      </w:r>
      <w:proofErr w:type="spellEnd"/>
      <w:r w:rsidR="00F761EC" w:rsidRPr="00F83713">
        <w:rPr>
          <w:rFonts w:ascii="Century Gothic" w:eastAsia="Times New Roman" w:hAnsi="Century Gothic" w:cs="Courier New"/>
          <w:b/>
          <w:sz w:val="20"/>
          <w:szCs w:val="20"/>
        </w:rPr>
        <w:t>(</w:t>
      </w:r>
      <w:proofErr w:type="gramEnd"/>
      <w:r w:rsidR="00F761EC" w:rsidRPr="00F83713">
        <w:rPr>
          <w:rFonts w:ascii="Century Gothic" w:eastAsia="Times New Roman" w:hAnsi="Century Gothic" w:cs="Courier New"/>
          <w:b/>
          <w:sz w:val="20"/>
          <w:szCs w:val="20"/>
        </w:rPr>
        <w:t xml:space="preserve">N)    </w:t>
      </w:r>
      <w:r w:rsidR="006C4F04">
        <w:rPr>
          <w:rFonts w:ascii="Century Gothic" w:eastAsia="Times New Roman" w:hAnsi="Century Gothic" w:cs="Courier New"/>
          <w:b/>
          <w:sz w:val="20"/>
          <w:szCs w:val="20"/>
        </w:rPr>
        <w:t xml:space="preserve"> </w:t>
      </w:r>
      <w:r w:rsidR="00F761EC" w:rsidRPr="00F83713">
        <w:rPr>
          <w:rFonts w:ascii="Century Gothic" w:eastAsia="Times New Roman" w:hAnsi="Century Gothic" w:cs="Courier New"/>
          <w:b/>
          <w:sz w:val="20"/>
          <w:szCs w:val="20"/>
        </w:rPr>
        <w:t xml:space="preserve">= </w:t>
      </w:r>
      <w:r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isP</w:t>
      </w:r>
      <w:r w:rsidR="00F761EC"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rime</w:t>
      </w:r>
      <w:r w:rsidR="00BB19F5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2</w:t>
      </w:r>
      <w:r w:rsidR="00F761EC" w:rsidRPr="00F83713">
        <w:rPr>
          <w:rFonts w:ascii="Century Gothic" w:eastAsia="Times New Roman" w:hAnsi="Century Gothic" w:cs="Courier New"/>
          <w:b/>
          <w:sz w:val="20"/>
          <w:szCs w:val="20"/>
        </w:rPr>
        <w:t>(N, N-1)</w:t>
      </w:r>
    </w:p>
    <w:p w14:paraId="678BF7B6" w14:textId="77777777" w:rsidR="00F761EC" w:rsidRPr="00F83713" w:rsidRDefault="00C406E7" w:rsidP="00CB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440" w:right="720"/>
        <w:rPr>
          <w:rFonts w:ascii="Century Gothic" w:eastAsia="Times New Roman" w:hAnsi="Century Gothic" w:cs="Courier New"/>
          <w:b/>
          <w:sz w:val="20"/>
          <w:szCs w:val="20"/>
        </w:rPr>
      </w:pPr>
      <w:proofErr w:type="gramStart"/>
      <w:r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isP</w:t>
      </w:r>
      <w:r w:rsidR="00F761EC"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rime</w:t>
      </w:r>
      <w:r w:rsidR="00BB19F5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2</w:t>
      </w:r>
      <w:r w:rsidR="00F761EC" w:rsidRPr="00F83713">
        <w:rPr>
          <w:rFonts w:ascii="Century Gothic" w:eastAsia="Times New Roman" w:hAnsi="Century Gothic" w:cs="Courier New"/>
          <w:b/>
          <w:sz w:val="20"/>
          <w:szCs w:val="20"/>
        </w:rPr>
        <w:t>(</w:t>
      </w:r>
      <w:proofErr w:type="gramEnd"/>
      <w:r w:rsidR="00F761EC" w:rsidRPr="00F83713">
        <w:rPr>
          <w:rFonts w:ascii="Century Gothic" w:eastAsia="Times New Roman" w:hAnsi="Century Gothic" w:cs="Courier New"/>
          <w:b/>
          <w:sz w:val="20"/>
          <w:szCs w:val="20"/>
        </w:rPr>
        <w:t>N, 1) = true</w:t>
      </w:r>
    </w:p>
    <w:p w14:paraId="7FAAF8D9" w14:textId="77777777" w:rsidR="00F761EC" w:rsidRPr="00F83713" w:rsidRDefault="00C406E7" w:rsidP="00CB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440" w:right="720"/>
        <w:rPr>
          <w:rFonts w:ascii="Century Gothic" w:eastAsia="Times New Roman" w:hAnsi="Century Gothic" w:cs="Courier New"/>
          <w:b/>
          <w:sz w:val="20"/>
          <w:szCs w:val="20"/>
        </w:rPr>
      </w:pPr>
      <w:proofErr w:type="gramStart"/>
      <w:r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isP</w:t>
      </w:r>
      <w:r w:rsidR="00F761EC"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rime</w:t>
      </w:r>
      <w:r w:rsidR="00BB19F5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2</w:t>
      </w:r>
      <w:r w:rsidR="00F761EC" w:rsidRPr="00F83713">
        <w:rPr>
          <w:rFonts w:ascii="Century Gothic" w:eastAsia="Times New Roman" w:hAnsi="Century Gothic" w:cs="Courier New"/>
          <w:b/>
          <w:sz w:val="20"/>
          <w:szCs w:val="20"/>
        </w:rPr>
        <w:t>(</w:t>
      </w:r>
      <w:proofErr w:type="gramEnd"/>
      <w:r w:rsidR="00F761EC" w:rsidRPr="00F83713">
        <w:rPr>
          <w:rFonts w:ascii="Century Gothic" w:eastAsia="Times New Roman" w:hAnsi="Century Gothic" w:cs="Courier New"/>
          <w:b/>
          <w:sz w:val="20"/>
          <w:szCs w:val="20"/>
        </w:rPr>
        <w:t>N, D) = if D divides N</w:t>
      </w:r>
      <w:r w:rsidR="007371E5">
        <w:rPr>
          <w:rFonts w:ascii="Century Gothic" w:eastAsia="Times New Roman" w:hAnsi="Century Gothic" w:cs="Courier New"/>
          <w:b/>
          <w:sz w:val="20"/>
          <w:szCs w:val="20"/>
        </w:rPr>
        <w:t xml:space="preserve"> </w:t>
      </w:r>
      <w:r w:rsidR="007371E5" w:rsidRPr="007371E5">
        <w:rPr>
          <w:rFonts w:ascii="Century Gothic" w:eastAsia="Times New Roman" w:hAnsi="Century Gothic" w:cs="Courier New"/>
          <w:b/>
          <w:sz w:val="20"/>
          <w:szCs w:val="20"/>
        </w:rPr>
        <w:sym w:font="Wingdings" w:char="F0E0"/>
      </w:r>
      <w:r w:rsidR="00F761EC" w:rsidRPr="00F83713">
        <w:rPr>
          <w:rFonts w:ascii="Century Gothic" w:eastAsia="Times New Roman" w:hAnsi="Century Gothic" w:cs="Courier New"/>
          <w:b/>
          <w:sz w:val="20"/>
          <w:szCs w:val="20"/>
        </w:rPr>
        <w:t xml:space="preserve"> false</w:t>
      </w:r>
    </w:p>
    <w:p w14:paraId="5D19A713" w14:textId="77777777" w:rsidR="00F761EC" w:rsidRDefault="00F761EC" w:rsidP="00CB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440" w:right="720"/>
        <w:rPr>
          <w:rFonts w:ascii="Century Gothic" w:eastAsia="Times New Roman" w:hAnsi="Century Gothic" w:cs="Courier New"/>
          <w:b/>
          <w:sz w:val="20"/>
          <w:szCs w:val="20"/>
        </w:rPr>
      </w:pPr>
      <w:r w:rsidRPr="00F83713">
        <w:rPr>
          <w:rFonts w:ascii="Century Gothic" w:eastAsia="Times New Roman" w:hAnsi="Century Gothic" w:cs="Courier New"/>
          <w:b/>
          <w:sz w:val="20"/>
          <w:szCs w:val="20"/>
        </w:rPr>
        <w:t xml:space="preserve">                        </w:t>
      </w:r>
      <w:r w:rsidR="007371E5">
        <w:rPr>
          <w:rFonts w:ascii="Century Gothic" w:eastAsia="Times New Roman" w:hAnsi="Century Gothic" w:cs="Courier New"/>
          <w:b/>
          <w:sz w:val="20"/>
          <w:szCs w:val="20"/>
        </w:rPr>
        <w:t xml:space="preserve">  </w:t>
      </w:r>
      <w:proofErr w:type="gramStart"/>
      <w:r w:rsidRPr="00F83713">
        <w:rPr>
          <w:rFonts w:ascii="Century Gothic" w:eastAsia="Times New Roman" w:hAnsi="Century Gothic" w:cs="Courier New"/>
          <w:b/>
          <w:sz w:val="20"/>
          <w:szCs w:val="20"/>
        </w:rPr>
        <w:t>else</w:t>
      </w:r>
      <w:proofErr w:type="gramEnd"/>
      <w:r w:rsidRPr="00F83713">
        <w:rPr>
          <w:rFonts w:ascii="Century Gothic" w:eastAsia="Times New Roman" w:hAnsi="Century Gothic" w:cs="Courier New"/>
          <w:b/>
          <w:sz w:val="20"/>
          <w:szCs w:val="20"/>
        </w:rPr>
        <w:t xml:space="preserve"> </w:t>
      </w:r>
      <w:r w:rsidR="00C406E7"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isP</w:t>
      </w:r>
      <w:r w:rsidRPr="00C406E7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rime</w:t>
      </w:r>
      <w:r w:rsidR="00BB19F5">
        <w:rPr>
          <w:rFonts w:ascii="Century Gothic" w:eastAsia="Times New Roman" w:hAnsi="Century Gothic" w:cs="Courier New"/>
          <w:b/>
          <w:color w:val="C00000"/>
          <w:sz w:val="20"/>
          <w:szCs w:val="20"/>
        </w:rPr>
        <w:t>2</w:t>
      </w:r>
      <w:r w:rsidRPr="00F83713">
        <w:rPr>
          <w:rFonts w:ascii="Century Gothic" w:eastAsia="Times New Roman" w:hAnsi="Century Gothic" w:cs="Courier New"/>
          <w:b/>
          <w:sz w:val="20"/>
          <w:szCs w:val="20"/>
        </w:rPr>
        <w:t>(N, D-1)</w:t>
      </w:r>
    </w:p>
    <w:p w14:paraId="618028E4" w14:textId="7EC04410" w:rsidR="00026BCE" w:rsidRDefault="00026BCE" w:rsidP="00026BCE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 w:rsidRPr="007371E5">
        <w:rPr>
          <w:i/>
        </w:rPr>
        <w:t>Note</w:t>
      </w:r>
      <w:r>
        <w:rPr>
          <w:i/>
        </w:rPr>
        <w:t xml:space="preserve"> 1</w:t>
      </w:r>
      <w:r>
        <w:t xml:space="preserve">: The </w:t>
      </w:r>
      <w:r w:rsidR="00A1059D">
        <w:t xml:space="preserve">main </w:t>
      </w:r>
      <w:r>
        <w:t xml:space="preserve">function </w:t>
      </w:r>
      <w:r w:rsidR="00A1059D">
        <w:t>to</w:t>
      </w:r>
      <w:r>
        <w:t xml:space="preserve"> implement must be</w:t>
      </w:r>
      <w:r w:rsidR="00A1059D">
        <w:t xml:space="preserve"> named</w:t>
      </w:r>
      <w:r>
        <w:t xml:space="preserve"> “</w:t>
      </w:r>
      <w:proofErr w:type="spellStart"/>
      <w:r w:rsidRPr="00EB54F4">
        <w:rPr>
          <w:b/>
        </w:rPr>
        <w:t>isPrime</w:t>
      </w:r>
      <w:proofErr w:type="spellEnd"/>
      <w:r>
        <w:t>”</w:t>
      </w:r>
      <w:r w:rsidR="00A1059D">
        <w:t>. The recursive helper function can be named anything you want.</w:t>
      </w:r>
    </w:p>
    <w:p w14:paraId="58086289" w14:textId="1D59F046" w:rsidR="00A1059D" w:rsidRDefault="00A1059D" w:rsidP="00026BCE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>
        <w:rPr>
          <w:i/>
        </w:rPr>
        <w:t xml:space="preserve">Note 2: </w:t>
      </w:r>
      <w:r>
        <w:t>You cannot use loops. A recursive method is required for the helper function.</w:t>
      </w:r>
    </w:p>
    <w:p w14:paraId="3C2B62B0" w14:textId="18BFA19F" w:rsidR="00F761EC" w:rsidRDefault="002812CE" w:rsidP="00C46D3C">
      <w:pPr>
        <w:pStyle w:val="ListParagraph"/>
        <w:numPr>
          <w:ilvl w:val="0"/>
          <w:numId w:val="1"/>
        </w:numPr>
        <w:pBdr>
          <w:top w:val="single" w:sz="4" w:space="1" w:color="C0504D" w:themeColor="accent2"/>
        </w:pBdr>
      </w:pPr>
      <w:r>
        <w:t xml:space="preserve"> </w:t>
      </w:r>
      <w:r w:rsidR="0057761B">
        <w:t>[</w:t>
      </w:r>
      <w:r w:rsidR="00F55DB5">
        <w:rPr>
          <w:highlight w:val="yellow"/>
        </w:rPr>
        <w:t>10</w:t>
      </w:r>
      <w:r w:rsidR="0057761B" w:rsidRPr="0030038E">
        <w:rPr>
          <w:highlight w:val="yellow"/>
        </w:rPr>
        <w:t xml:space="preserve"> pts</w:t>
      </w:r>
      <w:r w:rsidR="0057761B">
        <w:t xml:space="preserve">] </w:t>
      </w:r>
      <w:r w:rsidR="00F83713">
        <w:t xml:space="preserve">Implement a recursive function </w:t>
      </w:r>
      <w:r w:rsidR="00A1059D">
        <w:t>named “</w:t>
      </w:r>
      <w:proofErr w:type="spellStart"/>
      <w:r w:rsidR="00A1059D" w:rsidRPr="00A1059D">
        <w:rPr>
          <w:b/>
        </w:rPr>
        <w:t>isPalindrome</w:t>
      </w:r>
      <w:proofErr w:type="spellEnd"/>
      <w:r w:rsidR="00A1059D">
        <w:t xml:space="preserve">” </w:t>
      </w:r>
      <w:r w:rsidR="00F83713">
        <w:t>that returns true (</w:t>
      </w:r>
      <w:r w:rsidR="00F83713">
        <w:rPr>
          <w:b/>
          <w:i/>
        </w:rPr>
        <w:t>t</w:t>
      </w:r>
      <w:r w:rsidR="00F83713">
        <w:t xml:space="preserve">) if a string (represented as a </w:t>
      </w:r>
      <w:r w:rsidR="00ED42B7">
        <w:t>flat</w:t>
      </w:r>
      <w:r w:rsidR="00F83713">
        <w:t xml:space="preserve"> list of </w:t>
      </w:r>
      <w:r w:rsidR="00C32C5D">
        <w:t>atoms</w:t>
      </w:r>
      <w:r w:rsidR="00F83713">
        <w:t xml:space="preserve">) is a </w:t>
      </w:r>
      <w:r w:rsidR="00F83713" w:rsidRPr="00F44044">
        <w:rPr>
          <w:b/>
        </w:rPr>
        <w:t>palindrome</w:t>
      </w:r>
      <w:r w:rsidR="00F83713">
        <w:t xml:space="preserve"> and false (</w:t>
      </w:r>
      <w:r w:rsidR="00F83713">
        <w:rPr>
          <w:b/>
          <w:i/>
        </w:rPr>
        <w:t>nil</w:t>
      </w:r>
      <w:r w:rsidR="00F83713">
        <w:t>) otherwise. See example below:</w:t>
      </w:r>
    </w:p>
    <w:p w14:paraId="2F4005A8" w14:textId="77777777" w:rsidR="00EB54F4" w:rsidRDefault="00EB54F4" w:rsidP="00C32C5D">
      <w:pPr>
        <w:pStyle w:val="ListParagraph"/>
        <w:spacing w:after="0"/>
        <w:ind w:left="1440"/>
        <w:rPr>
          <w:rFonts w:ascii="Century Gothic" w:hAnsi="Century Gothic"/>
          <w:b/>
          <w:sz w:val="20"/>
        </w:rPr>
        <w:sectPr w:rsidR="00EB54F4" w:rsidSect="0035156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5CB28" w14:textId="5B1AD3E6" w:rsidR="00C32C5D" w:rsidRPr="00C32C5D" w:rsidRDefault="00C32C5D" w:rsidP="00C32C5D">
      <w:pPr>
        <w:pStyle w:val="ListParagraph"/>
        <w:spacing w:after="0"/>
        <w:ind w:left="1440"/>
        <w:rPr>
          <w:rFonts w:ascii="Century Gothic" w:hAnsi="Century Gothic"/>
          <w:b/>
          <w:sz w:val="20"/>
        </w:rPr>
      </w:pPr>
      <w:r w:rsidRPr="00C32C5D">
        <w:rPr>
          <w:rFonts w:ascii="Century Gothic" w:hAnsi="Century Gothic"/>
          <w:b/>
          <w:sz w:val="20"/>
        </w:rPr>
        <w:lastRenderedPageBreak/>
        <w:t>&gt; (</w:t>
      </w:r>
      <w:proofErr w:type="spellStart"/>
      <w:r w:rsidRPr="00C32C5D">
        <w:rPr>
          <w:rFonts w:ascii="Century Gothic" w:hAnsi="Century Gothic"/>
          <w:b/>
          <w:sz w:val="20"/>
        </w:rPr>
        <w:t>ispalindrome</w:t>
      </w:r>
      <w:proofErr w:type="spellEnd"/>
      <w:r w:rsidRPr="00C32C5D">
        <w:rPr>
          <w:rFonts w:ascii="Century Gothic" w:hAnsi="Century Gothic"/>
          <w:b/>
          <w:sz w:val="20"/>
        </w:rPr>
        <w:t xml:space="preserve"> '(a b c))</w:t>
      </w:r>
    </w:p>
    <w:p w14:paraId="2CFFB9D7" w14:textId="77777777" w:rsidR="00C32C5D" w:rsidRPr="00C32C5D" w:rsidRDefault="00C32C5D" w:rsidP="00C32C5D">
      <w:pPr>
        <w:pStyle w:val="ListParagraph"/>
        <w:spacing w:after="0"/>
        <w:ind w:left="1440"/>
        <w:rPr>
          <w:rFonts w:ascii="Century Gothic" w:hAnsi="Century Gothic"/>
          <w:b/>
          <w:sz w:val="20"/>
        </w:rPr>
      </w:pPr>
      <w:r w:rsidRPr="00C32C5D">
        <w:rPr>
          <w:rFonts w:ascii="Century Gothic" w:hAnsi="Century Gothic"/>
          <w:b/>
          <w:sz w:val="20"/>
        </w:rPr>
        <w:t>NIL</w:t>
      </w:r>
    </w:p>
    <w:p w14:paraId="69892DB1" w14:textId="77777777" w:rsidR="00C32C5D" w:rsidRPr="00C32C5D" w:rsidRDefault="00C32C5D" w:rsidP="00C32C5D">
      <w:pPr>
        <w:pStyle w:val="ListParagraph"/>
        <w:spacing w:after="0"/>
        <w:ind w:left="1440"/>
        <w:rPr>
          <w:rFonts w:ascii="Century Gothic" w:hAnsi="Century Gothic"/>
          <w:b/>
          <w:sz w:val="20"/>
        </w:rPr>
      </w:pPr>
      <w:r w:rsidRPr="00C32C5D">
        <w:rPr>
          <w:rFonts w:ascii="Century Gothic" w:hAnsi="Century Gothic"/>
          <w:b/>
          <w:sz w:val="20"/>
        </w:rPr>
        <w:t>&gt; (</w:t>
      </w:r>
      <w:proofErr w:type="spellStart"/>
      <w:r w:rsidRPr="00C32C5D">
        <w:rPr>
          <w:rFonts w:ascii="Century Gothic" w:hAnsi="Century Gothic"/>
          <w:b/>
          <w:sz w:val="20"/>
        </w:rPr>
        <w:t>ispalindrome</w:t>
      </w:r>
      <w:proofErr w:type="spellEnd"/>
      <w:r w:rsidRPr="00C32C5D">
        <w:rPr>
          <w:rFonts w:ascii="Century Gothic" w:hAnsi="Century Gothic"/>
          <w:b/>
          <w:sz w:val="20"/>
        </w:rPr>
        <w:t xml:space="preserve"> '(a b c b a))</w:t>
      </w:r>
    </w:p>
    <w:p w14:paraId="4EAACF2B" w14:textId="77777777" w:rsidR="00C32C5D" w:rsidRPr="00C32C5D" w:rsidRDefault="00C32C5D" w:rsidP="00C32C5D">
      <w:pPr>
        <w:pStyle w:val="ListParagraph"/>
        <w:spacing w:after="0"/>
        <w:ind w:left="1440"/>
        <w:rPr>
          <w:rFonts w:ascii="Century Gothic" w:hAnsi="Century Gothic"/>
          <w:b/>
          <w:sz w:val="20"/>
        </w:rPr>
      </w:pPr>
      <w:r w:rsidRPr="00C32C5D">
        <w:rPr>
          <w:rFonts w:ascii="Century Gothic" w:hAnsi="Century Gothic"/>
          <w:b/>
          <w:sz w:val="20"/>
        </w:rPr>
        <w:t>T</w:t>
      </w:r>
    </w:p>
    <w:p w14:paraId="09DA85BB" w14:textId="77777777" w:rsidR="00C32C5D" w:rsidRPr="00C32C5D" w:rsidRDefault="00C32C5D" w:rsidP="00EB54F4">
      <w:pPr>
        <w:pStyle w:val="ListParagraph"/>
        <w:spacing w:after="0"/>
        <w:rPr>
          <w:rFonts w:ascii="Century Gothic" w:hAnsi="Century Gothic"/>
          <w:b/>
          <w:sz w:val="20"/>
        </w:rPr>
      </w:pPr>
      <w:r w:rsidRPr="00C32C5D">
        <w:rPr>
          <w:rFonts w:ascii="Century Gothic" w:hAnsi="Century Gothic"/>
          <w:b/>
          <w:sz w:val="20"/>
        </w:rPr>
        <w:lastRenderedPageBreak/>
        <w:t>&gt; (</w:t>
      </w:r>
      <w:proofErr w:type="spellStart"/>
      <w:r w:rsidRPr="00C32C5D">
        <w:rPr>
          <w:rFonts w:ascii="Century Gothic" w:hAnsi="Century Gothic"/>
          <w:b/>
          <w:sz w:val="20"/>
        </w:rPr>
        <w:t>ispalindrome</w:t>
      </w:r>
      <w:proofErr w:type="spellEnd"/>
      <w:r w:rsidRPr="00C32C5D">
        <w:rPr>
          <w:rFonts w:ascii="Century Gothic" w:hAnsi="Century Gothic"/>
          <w:b/>
          <w:sz w:val="20"/>
        </w:rPr>
        <w:t xml:space="preserve"> '(a b c </w:t>
      </w:r>
      <w:proofErr w:type="spellStart"/>
      <w:r w:rsidRPr="00C32C5D">
        <w:rPr>
          <w:rFonts w:ascii="Century Gothic" w:hAnsi="Century Gothic"/>
          <w:b/>
          <w:sz w:val="20"/>
        </w:rPr>
        <w:t>c</w:t>
      </w:r>
      <w:proofErr w:type="spellEnd"/>
      <w:r w:rsidRPr="00C32C5D">
        <w:rPr>
          <w:rFonts w:ascii="Century Gothic" w:hAnsi="Century Gothic"/>
          <w:b/>
          <w:sz w:val="20"/>
        </w:rPr>
        <w:t xml:space="preserve"> b a))</w:t>
      </w:r>
    </w:p>
    <w:p w14:paraId="1F4919FF" w14:textId="77777777" w:rsidR="00C32C5D" w:rsidRPr="00C32C5D" w:rsidRDefault="00C32C5D" w:rsidP="00EB54F4">
      <w:pPr>
        <w:pStyle w:val="ListParagraph"/>
        <w:spacing w:after="0"/>
        <w:rPr>
          <w:rFonts w:ascii="Century Gothic" w:hAnsi="Century Gothic"/>
          <w:b/>
          <w:sz w:val="20"/>
        </w:rPr>
      </w:pPr>
      <w:r w:rsidRPr="00C32C5D">
        <w:rPr>
          <w:rFonts w:ascii="Century Gothic" w:hAnsi="Century Gothic"/>
          <w:b/>
          <w:sz w:val="20"/>
        </w:rPr>
        <w:t>T</w:t>
      </w:r>
    </w:p>
    <w:p w14:paraId="527714EA" w14:textId="77777777" w:rsidR="00C32C5D" w:rsidRPr="00C32C5D" w:rsidRDefault="00C32C5D" w:rsidP="00EB54F4">
      <w:pPr>
        <w:pStyle w:val="ListParagraph"/>
        <w:spacing w:after="0"/>
        <w:rPr>
          <w:rFonts w:ascii="Century Gothic" w:hAnsi="Century Gothic"/>
          <w:b/>
          <w:sz w:val="20"/>
        </w:rPr>
      </w:pPr>
      <w:r w:rsidRPr="00C32C5D">
        <w:rPr>
          <w:rFonts w:ascii="Century Gothic" w:hAnsi="Century Gothic"/>
          <w:b/>
          <w:sz w:val="20"/>
        </w:rPr>
        <w:t>&gt; (</w:t>
      </w:r>
      <w:proofErr w:type="spellStart"/>
      <w:r w:rsidRPr="00C32C5D">
        <w:rPr>
          <w:rFonts w:ascii="Century Gothic" w:hAnsi="Century Gothic"/>
          <w:b/>
          <w:sz w:val="20"/>
        </w:rPr>
        <w:t>ispalindrome</w:t>
      </w:r>
      <w:proofErr w:type="spellEnd"/>
      <w:r w:rsidRPr="00C32C5D">
        <w:rPr>
          <w:rFonts w:ascii="Century Gothic" w:hAnsi="Century Gothic"/>
          <w:b/>
          <w:sz w:val="20"/>
        </w:rPr>
        <w:t xml:space="preserve"> '(a c b a))</w:t>
      </w:r>
    </w:p>
    <w:p w14:paraId="3D6A4793" w14:textId="77777777" w:rsidR="002B3018" w:rsidRDefault="00C32C5D" w:rsidP="00EB54F4">
      <w:pPr>
        <w:pStyle w:val="ListParagraph"/>
        <w:spacing w:after="0"/>
        <w:rPr>
          <w:rFonts w:ascii="Century Gothic" w:hAnsi="Century Gothic"/>
          <w:b/>
          <w:sz w:val="20"/>
        </w:rPr>
      </w:pPr>
      <w:r w:rsidRPr="00C32C5D">
        <w:rPr>
          <w:rFonts w:ascii="Century Gothic" w:hAnsi="Century Gothic"/>
          <w:b/>
          <w:sz w:val="20"/>
        </w:rPr>
        <w:t>NIL</w:t>
      </w:r>
    </w:p>
    <w:p w14:paraId="347B5BD3" w14:textId="77777777" w:rsidR="00EB54F4" w:rsidRDefault="00EB54F4" w:rsidP="00A1059D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  <w:rPr>
          <w:i/>
        </w:rPr>
        <w:sectPr w:rsidR="00EB54F4" w:rsidSect="00EB54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CB4CF7" w14:textId="4625D579" w:rsidR="00A1059D" w:rsidRDefault="00A1059D" w:rsidP="00A1059D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 w:rsidRPr="00A1059D">
        <w:rPr>
          <w:i/>
        </w:rPr>
        <w:lastRenderedPageBreak/>
        <w:t>Note</w:t>
      </w:r>
      <w:r>
        <w:t xml:space="preserve"> 1: </w:t>
      </w:r>
      <w:r w:rsidR="00BB19F5">
        <w:t xml:space="preserve">Do </w:t>
      </w:r>
      <w:r w:rsidR="00BB19F5" w:rsidRPr="00A1059D">
        <w:rPr>
          <w:u w:val="single"/>
        </w:rPr>
        <w:t>not</w:t>
      </w:r>
      <w:r w:rsidR="00BB19F5">
        <w:t xml:space="preserve"> use the</w:t>
      </w:r>
      <w:r w:rsidR="001A66F0">
        <w:t xml:space="preserve"> “reverse”</w:t>
      </w:r>
      <w:r w:rsidR="00BB19F5">
        <w:t xml:space="preserve"> </w:t>
      </w:r>
      <w:r w:rsidR="00DE6864">
        <w:t>or the “</w:t>
      </w:r>
      <w:proofErr w:type="spellStart"/>
      <w:r w:rsidR="00DE6864">
        <w:t>butlast</w:t>
      </w:r>
      <w:proofErr w:type="spellEnd"/>
      <w:r w:rsidR="00DE6864">
        <w:t xml:space="preserve">” </w:t>
      </w:r>
      <w:r w:rsidR="00BB19F5">
        <w:t>function</w:t>
      </w:r>
      <w:r w:rsidR="00DE6864">
        <w:t>s</w:t>
      </w:r>
      <w:r w:rsidR="00C32C5D">
        <w:t xml:space="preserve">. </w:t>
      </w:r>
    </w:p>
    <w:p w14:paraId="3148A1D4" w14:textId="42688A01" w:rsidR="00C32C5D" w:rsidRDefault="00A1059D" w:rsidP="00A1059D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>
        <w:rPr>
          <w:i/>
        </w:rPr>
        <w:t xml:space="preserve">Note 2: </w:t>
      </w:r>
      <w:r w:rsidR="00C32C5D">
        <w:t>You may use the</w:t>
      </w:r>
      <w:r w:rsidR="001A66F0">
        <w:t xml:space="preserve"> “last” function</w:t>
      </w:r>
      <w:r w:rsidR="00C32C5D">
        <w:t xml:space="preserve"> which returns the last element of a list, but (careful!) </w:t>
      </w:r>
      <w:r>
        <w:t xml:space="preserve">the result will be </w:t>
      </w:r>
      <w:r w:rsidR="00C32C5D">
        <w:t xml:space="preserve">in a </w:t>
      </w:r>
      <w:r w:rsidR="00C32C5D" w:rsidRPr="005031C8">
        <w:rPr>
          <w:i/>
        </w:rPr>
        <w:t>list</w:t>
      </w:r>
      <w:r>
        <w:t xml:space="preserve"> format.</w:t>
      </w:r>
      <w:r w:rsidR="00C32C5D">
        <w:t xml:space="preserve"> </w:t>
      </w:r>
      <w:r>
        <w:t>E.g.</w:t>
      </w:r>
      <w:r w:rsidR="00C32C5D">
        <w:t xml:space="preserve">: (last ‘(1 2 3 4)) </w:t>
      </w:r>
      <w:r w:rsidR="00DE6864">
        <w:t xml:space="preserve">will return the </w:t>
      </w:r>
      <w:r w:rsidR="00DE6864" w:rsidRPr="00A1059D">
        <w:rPr>
          <w:b/>
        </w:rPr>
        <w:t>list</w:t>
      </w:r>
      <w:r w:rsidR="00DE6864">
        <w:t>:</w:t>
      </w:r>
      <w:r w:rsidR="00C32C5D">
        <w:t xml:space="preserve"> (4)</w:t>
      </w:r>
      <w:r>
        <w:t>.</w:t>
      </w:r>
    </w:p>
    <w:p w14:paraId="4A750A2C" w14:textId="719C2C0A" w:rsidR="001A66F0" w:rsidRDefault="00A1059D" w:rsidP="00A1059D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>
        <w:rPr>
          <w:i/>
        </w:rPr>
        <w:t>Note 3 (</w:t>
      </w:r>
      <w:r w:rsidR="00C32C5D" w:rsidRPr="00233006">
        <w:rPr>
          <w:b/>
          <w:i/>
        </w:rPr>
        <w:t>Hint</w:t>
      </w:r>
      <w:r>
        <w:rPr>
          <w:b/>
          <w:i/>
        </w:rPr>
        <w:t>):</w:t>
      </w:r>
      <w:r w:rsidR="00C32C5D">
        <w:t xml:space="preserve"> </w:t>
      </w:r>
      <w:r w:rsidR="001A66F0">
        <w:t xml:space="preserve">Implement </w:t>
      </w:r>
      <w:r w:rsidR="00C32C5D">
        <w:t xml:space="preserve">a </w:t>
      </w:r>
      <w:r w:rsidR="00C32C5D">
        <w:rPr>
          <w:i/>
        </w:rPr>
        <w:t>helper</w:t>
      </w:r>
      <w:r w:rsidR="00C32C5D">
        <w:t xml:space="preserve"> function that returns the original list without the last element</w:t>
      </w:r>
      <w:r w:rsidR="00DE6864">
        <w:t>; equivalent to what the built-in function “</w:t>
      </w:r>
      <w:proofErr w:type="spellStart"/>
      <w:r w:rsidR="00DE6864">
        <w:t>butlast</w:t>
      </w:r>
      <w:proofErr w:type="spellEnd"/>
      <w:r w:rsidR="00DE6864">
        <w:t>” does</w:t>
      </w:r>
      <w:r>
        <w:t>.</w:t>
      </w:r>
    </w:p>
    <w:p w14:paraId="0C494301" w14:textId="771A3228" w:rsidR="00A1059D" w:rsidRPr="001A66F0" w:rsidRDefault="00A1059D" w:rsidP="00A1059D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/>
      </w:pPr>
      <w:r>
        <w:rPr>
          <w:i/>
        </w:rPr>
        <w:t>Note 4:</w:t>
      </w:r>
      <w:r>
        <w:t xml:space="preserve"> No loops and no </w:t>
      </w:r>
      <w:proofErr w:type="spellStart"/>
      <w:r>
        <w:t>setq</w:t>
      </w:r>
      <w:proofErr w:type="spellEnd"/>
      <w:r>
        <w:t xml:space="preserve"> in the implementation.</w:t>
      </w:r>
    </w:p>
    <w:p w14:paraId="27D37CA1" w14:textId="71662258" w:rsidR="00C406E7" w:rsidRDefault="00A875CC" w:rsidP="00ED42B7">
      <w:pPr>
        <w:pStyle w:val="ListParagraph"/>
        <w:numPr>
          <w:ilvl w:val="0"/>
          <w:numId w:val="1"/>
        </w:numPr>
        <w:pBdr>
          <w:top w:val="single" w:sz="4" w:space="1" w:color="C0504D" w:themeColor="accent2"/>
        </w:pBd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F5E279" wp14:editId="3D415920">
                <wp:simplePos x="0" y="0"/>
                <wp:positionH relativeFrom="margin">
                  <wp:posOffset>-76200</wp:posOffset>
                </wp:positionH>
                <wp:positionV relativeFrom="paragraph">
                  <wp:posOffset>823595</wp:posOffset>
                </wp:positionV>
                <wp:extent cx="1525270" cy="2115185"/>
                <wp:effectExtent l="0" t="0" r="17780" b="18415"/>
                <wp:wrapSquare wrapText="bothSides"/>
                <wp:docPr id="34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270" cy="2115185"/>
                          <a:chOff x="943428" y="493486"/>
                          <a:chExt cx="2293257" cy="317137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031999" y="493486"/>
                            <a:ext cx="464457" cy="46445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8AE1B" w14:textId="77777777" w:rsidR="001265DD" w:rsidRPr="00A1059D" w:rsidRDefault="001265DD" w:rsidP="001265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1059D">
                                <w:rPr>
                                  <w:rFonts w:asciiTheme="minorHAnsi" w:hAnsi="Calibri" w:cstheme="minorBidi"/>
                                  <w:b/>
                                  <w:shadow/>
                                  <w:color w:val="C00000"/>
                                  <w:kern w:val="24"/>
                                  <w:sz w:val="18"/>
                                  <w:szCs w:val="1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Oval 4"/>
                        <wps:cNvSpPr/>
                        <wps:spPr>
                          <a:xfrm>
                            <a:off x="1299028" y="1197429"/>
                            <a:ext cx="464457" cy="46445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904953" w14:textId="77777777" w:rsidR="001265DD" w:rsidRPr="00A1059D" w:rsidRDefault="001265DD" w:rsidP="001265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1059D">
                                <w:rPr>
                                  <w:rFonts w:asciiTheme="minorHAnsi" w:hAnsi="Calibri" w:cstheme="minorBidi"/>
                                  <w:b/>
                                  <w:shadow/>
                                  <w:color w:val="C00000"/>
                                  <w:kern w:val="24"/>
                                  <w:sz w:val="18"/>
                                  <w:szCs w:val="1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Oval 5"/>
                        <wps:cNvSpPr/>
                        <wps:spPr>
                          <a:xfrm>
                            <a:off x="943428" y="1886857"/>
                            <a:ext cx="464457" cy="46445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EDE13" w14:textId="77777777" w:rsidR="001265DD" w:rsidRPr="00A1059D" w:rsidRDefault="001265DD" w:rsidP="001265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1059D">
                                <w:rPr>
                                  <w:rFonts w:asciiTheme="minorHAnsi" w:hAnsi="Calibri" w:cstheme="minorBidi"/>
                                  <w:b/>
                                  <w:shadow/>
                                  <w:color w:val="C00000"/>
                                  <w:kern w:val="24"/>
                                  <w:sz w:val="18"/>
                                  <w:szCs w:val="1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Oval 6"/>
                        <wps:cNvSpPr/>
                        <wps:spPr>
                          <a:xfrm>
                            <a:off x="1687285" y="1886857"/>
                            <a:ext cx="464457" cy="46445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361A7" w14:textId="77777777" w:rsidR="001265DD" w:rsidRPr="00A1059D" w:rsidRDefault="001265DD" w:rsidP="001265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1059D">
                                <w:rPr>
                                  <w:rFonts w:asciiTheme="minorHAnsi" w:hAnsi="Calibri" w:cstheme="minorBidi"/>
                                  <w:b/>
                                  <w:shadow/>
                                  <w:color w:val="C00000"/>
                                  <w:kern w:val="24"/>
                                  <w:sz w:val="18"/>
                                  <w:szCs w:val="1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2772228" y="1197429"/>
                            <a:ext cx="464457" cy="46445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B8A12" w14:textId="77777777" w:rsidR="001265DD" w:rsidRPr="00A1059D" w:rsidRDefault="001265DD" w:rsidP="001265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1059D">
                                <w:rPr>
                                  <w:rFonts w:asciiTheme="minorHAnsi" w:hAnsi="Calibri" w:cstheme="minorBidi"/>
                                  <w:b/>
                                  <w:shadow/>
                                  <w:color w:val="C00000"/>
                                  <w:kern w:val="24"/>
                                  <w:sz w:val="18"/>
                                  <w:szCs w:val="1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Oval 8"/>
                        <wps:cNvSpPr/>
                        <wps:spPr>
                          <a:xfrm>
                            <a:off x="2431142" y="1886857"/>
                            <a:ext cx="464457" cy="46445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02432" w14:textId="77777777" w:rsidR="001265DD" w:rsidRPr="00A1059D" w:rsidRDefault="001265DD" w:rsidP="001265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1059D">
                                <w:rPr>
                                  <w:rFonts w:asciiTheme="minorHAnsi" w:hAnsi="Calibri" w:cstheme="minorBidi"/>
                                  <w:b/>
                                  <w:shadow/>
                                  <w:color w:val="C00000"/>
                                  <w:kern w:val="24"/>
                                  <w:sz w:val="18"/>
                                  <w:szCs w:val="1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Oval 9"/>
                        <wps:cNvSpPr/>
                        <wps:spPr>
                          <a:xfrm>
                            <a:off x="2075543" y="2627086"/>
                            <a:ext cx="464457" cy="46445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62498" w14:textId="77777777" w:rsidR="001265DD" w:rsidRPr="00A1059D" w:rsidRDefault="001265DD" w:rsidP="001265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1059D">
                                <w:rPr>
                                  <w:rFonts w:asciiTheme="minorHAnsi" w:hAnsi="Calibri" w:cstheme="minorBidi"/>
                                  <w:b/>
                                  <w:shadow/>
                                  <w:color w:val="C00000"/>
                                  <w:kern w:val="24"/>
                                  <w:sz w:val="18"/>
                                  <w:szCs w:val="1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Oval 10"/>
                        <wps:cNvSpPr/>
                        <wps:spPr>
                          <a:xfrm>
                            <a:off x="2692399" y="3200399"/>
                            <a:ext cx="464457" cy="46445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1C29B" w14:textId="77777777" w:rsidR="001265DD" w:rsidRPr="00A1059D" w:rsidRDefault="001265DD" w:rsidP="001265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1059D">
                                <w:rPr>
                                  <w:rFonts w:asciiTheme="minorHAnsi" w:hAnsi="Calibri" w:cstheme="minorBidi"/>
                                  <w:b/>
                                  <w:shadow/>
                                  <w:color w:val="C00000"/>
                                  <w:kern w:val="24"/>
                                  <w:sz w:val="18"/>
                                  <w:szCs w:val="1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Connector 11"/>
                        <wps:cNvCnPr>
                          <a:stCxn id="3" idx="3"/>
                          <a:endCxn id="4" idx="7"/>
                        </wps:cNvCnPr>
                        <wps:spPr>
                          <a:xfrm rot="5400000">
                            <a:off x="1709981" y="875411"/>
                            <a:ext cx="375522" cy="404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4" idx="3"/>
                          <a:endCxn id="5" idx="0"/>
                        </wps:cNvCnPr>
                        <wps:spPr>
                          <a:xfrm rot="5400000">
                            <a:off x="1124858" y="1644668"/>
                            <a:ext cx="292989" cy="191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3" idx="5"/>
                          <a:endCxn id="7" idx="1"/>
                        </wps:cNvCnPr>
                        <wps:spPr>
                          <a:xfrm rot="16200000" flipH="1">
                            <a:off x="2446581" y="871782"/>
                            <a:ext cx="375522" cy="411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4" idx="5"/>
                          <a:endCxn id="6" idx="0"/>
                        </wps:cNvCnPr>
                        <wps:spPr>
                          <a:xfrm rot="16200000" flipH="1">
                            <a:off x="1660996" y="1628338"/>
                            <a:ext cx="292989" cy="224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7" idx="3"/>
                          <a:endCxn id="8" idx="0"/>
                        </wps:cNvCnPr>
                        <wps:spPr>
                          <a:xfrm rot="5400000">
                            <a:off x="2605315" y="1651925"/>
                            <a:ext cx="292989" cy="176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8" idx="3"/>
                          <a:endCxn id="9" idx="0"/>
                        </wps:cNvCnPr>
                        <wps:spPr>
                          <a:xfrm rot="5400000">
                            <a:off x="2231571" y="2359497"/>
                            <a:ext cx="343790" cy="191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9" idx="5"/>
                          <a:endCxn id="10" idx="1"/>
                        </wps:cNvCnPr>
                        <wps:spPr>
                          <a:xfrm rot="16200000" flipH="1">
                            <a:off x="2493753" y="3001753"/>
                            <a:ext cx="244892" cy="288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5E279" id="Group 33" o:spid="_x0000_s1026" style="position:absolute;left:0;text-align:left;margin-left:-6pt;margin-top:64.85pt;width:120.1pt;height:166.55pt;z-index:251658240;mso-position-horizontal-relative:margin;mso-width-relative:margin;mso-height-relative:margin" coordorigin="9434,4934" coordsize="22932,3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">
                <v:oval id="Oval 3" o:spid="_x0000_s1027" style="position:absolute;left:20319;top:4934;width:4645;height:4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WY8EA&#10;AADaAAAADwAAAGRycy9kb3ducmV2LnhtbESPQYvCMBSE7wv+h/AEb2uqwiLVKCIIHgRR68Hbs3m2&#10;1ealbaLWf78RBI/DzHzDTOetKcWDGldYVjDoRyCIU6sLzhQkh9XvGITzyBpLy6TgRQ7ms87PFGNt&#10;n7yjx95nIkDYxagg976KpXRpTgZd31bEwbvYxqAPssmkbvAZ4KaUwyj6kwYLDgs5VrTMKb3t70bB&#10;FWub1JtTez1wfTyeNzLZeqlUr9suJiA8tf4b/rTXWsEI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c1mPBAAAA2gAAAA8AAAAAAAAAAAAAAAAAmAIAAGRycy9kb3du&#10;cmV2LnhtbFBLBQYAAAAABAAEAPUAAACGAwAAAAA=&#10;" fillcolor="#f2f2f2 [3052]" strokecolor="#002060" strokeweight=".5pt">
                  <v:textbox>
                    <w:txbxContent>
                      <w:p w14:paraId="5B98AE1B" w14:textId="77777777" w:rsidR="001265DD" w:rsidRPr="00A1059D" w:rsidRDefault="001265DD" w:rsidP="001265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1059D">
                          <w:rPr>
                            <w:rFonts w:asciiTheme="minorHAnsi" w:hAnsi="Calibri" w:cstheme="minorBidi"/>
                            <w:b/>
                            <w:shadow/>
                            <w:color w:val="C00000"/>
                            <w:kern w:val="24"/>
                            <w:sz w:val="18"/>
                            <w:szCs w:val="1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28" style="position:absolute;left:12990;top:11974;width:4644;height:4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F8EA&#10;AADaAAAADwAAAGRycy9kb3ducmV2LnhtbESPQYvCMBSE7wv+h/AEb2uqyCLVKCIIHgRR68Hbs3m2&#10;1ealbaLWf78RBI/DzHzDTOetKcWDGldYVjDoRyCIU6sLzhQkh9XvGITzyBpLy6TgRQ7ms87PFGNt&#10;n7yjx95nIkDYxagg976KpXRpTgZd31bEwbvYxqAPssmkbvAZ4KaUwyj6kwYLDgs5VrTMKb3t70bB&#10;FWub1JtTez1wfTyeNzLZeqlUr9suJiA8tf4b/rTXWsEI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1ThfBAAAA2gAAAA8AAAAAAAAAAAAAAAAAmAIAAGRycy9kb3du&#10;cmV2LnhtbFBLBQYAAAAABAAEAPUAAACGAwAAAAA=&#10;" fillcolor="#f2f2f2 [3052]" strokecolor="#002060" strokeweight=".5pt">
                  <v:textbox>
                    <w:txbxContent>
                      <w:p w14:paraId="57904953" w14:textId="77777777" w:rsidR="001265DD" w:rsidRPr="00A1059D" w:rsidRDefault="001265DD" w:rsidP="001265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1059D">
                          <w:rPr>
                            <w:rFonts w:asciiTheme="minorHAnsi" w:hAnsi="Calibri" w:cstheme="minorBidi"/>
                            <w:b/>
                            <w:shadow/>
                            <w:color w:val="C00000"/>
                            <w:kern w:val="24"/>
                            <w:sz w:val="18"/>
                            <w:szCs w:val="1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oval>
                <v:oval id="Oval 5" o:spid="_x0000_s1029" style="position:absolute;left:9434;top:18868;width:4644;height:4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rjMEA&#10;AADaAAAADwAAAGRycy9kb3ducmV2LnhtbESPQYvCMBSE7wv+h/AEb2uq4CLVKCIIHgRR68Hbs3m2&#10;1ealbaLWf78RBI/DzHzDTOetKcWDGldYVjDoRyCIU6sLzhQkh9XvGITzyBpLy6TgRQ7ms87PFGNt&#10;n7yjx95nIkDYxagg976KpXRpTgZd31bEwbvYxqAPssmkbvAZ4KaUwyj6kwYLDgs5VrTMKb3t70bB&#10;FWub1JtTez1wfTyeNzLZeqlUr9suJiA8tf4b/rTXWsEI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64zBAAAA2gAAAA8AAAAAAAAAAAAAAAAAmAIAAGRycy9kb3du&#10;cmV2LnhtbFBLBQYAAAAABAAEAPUAAACGAwAAAAA=&#10;" fillcolor="#f2f2f2 [3052]" strokecolor="#002060" strokeweight=".5pt">
                  <v:textbox>
                    <w:txbxContent>
                      <w:p w14:paraId="2C2EDE13" w14:textId="77777777" w:rsidR="001265DD" w:rsidRPr="00A1059D" w:rsidRDefault="001265DD" w:rsidP="001265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1059D">
                          <w:rPr>
                            <w:rFonts w:asciiTheme="minorHAnsi" w:hAnsi="Calibri" w:cstheme="minorBidi"/>
                            <w:b/>
                            <w:shadow/>
                            <w:color w:val="C00000"/>
                            <w:kern w:val="24"/>
                            <w:sz w:val="18"/>
                            <w:szCs w:val="1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4</w:t>
                        </w:r>
                      </w:p>
                    </w:txbxContent>
                  </v:textbox>
                </v:oval>
                <v:oval id="Oval 6" o:spid="_x0000_s1030" style="position:absolute;left:16872;top:18868;width:4645;height:4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1+8MA&#10;AADaAAAADwAAAGRycy9kb3ducmV2LnhtbESPzWrDMBCE74W+g9hCb7XcHEJxIpsQKORgCE2cQ24b&#10;a+ufWivbUhz37atCIMdhZr5h1tlsOjHR6BrLCt6jGARxaXXDlYLi+Pn2AcJ5ZI2dZVLwSw6y9Plp&#10;jYm2N/6i6eArESDsElRQe98nUrqyJoMusj1x8L7taNAHOVZSj3gLcNPJRRwvpcGGw0KNPW1rKn8O&#10;V6OgxcEWQ36e2yMPp9Mll8XeS6VeX+bNCoSn2T/C9/ZOK1jC/5VwA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t1+8MAAADaAAAADwAAAAAAAAAAAAAAAACYAgAAZHJzL2Rv&#10;d25yZXYueG1sUEsFBgAAAAAEAAQA9QAAAIgDAAAAAA==&#10;" fillcolor="#f2f2f2 [3052]" strokecolor="#002060" strokeweight=".5pt">
                  <v:textbox>
                    <w:txbxContent>
                      <w:p w14:paraId="318361A7" w14:textId="77777777" w:rsidR="001265DD" w:rsidRPr="00A1059D" w:rsidRDefault="001265DD" w:rsidP="001265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1059D">
                          <w:rPr>
                            <w:rFonts w:asciiTheme="minorHAnsi" w:hAnsi="Calibri" w:cstheme="minorBidi"/>
                            <w:b/>
                            <w:shadow/>
                            <w:color w:val="C00000"/>
                            <w:kern w:val="24"/>
                            <w:sz w:val="18"/>
                            <w:szCs w:val="1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5</w:t>
                        </w:r>
                      </w:p>
                    </w:txbxContent>
                  </v:textbox>
                </v:oval>
                <v:oval id="Oval 7" o:spid="_x0000_s1031" style="position:absolute;left:27722;top:11974;width:4644;height:4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fQYMEA&#10;AADaAAAADwAAAGRycy9kb3ducmV2LnhtbESPQYvCMBSE7wv+h/AEb2uqB1eqUUQQPAii1oO3Z/Ns&#10;q81L20St/34jCB6HmfmGmc5bU4oHNa6wrGDQj0AQp1YXnClIDqvfMQjnkTWWlknBixzMZ52fKcba&#10;PnlHj73PRICwi1FB7n0VS+nSnAy6vq2Ig3exjUEfZJNJ3eAzwE0ph1E0kgYLDgs5VrTMKb3t70bB&#10;FWub1JtTez1wfTyeNzLZeqlUr9suJiA8tf4b/rTXWsEfvK+EG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n0GDBAAAA2gAAAA8AAAAAAAAAAAAAAAAAmAIAAGRycy9kb3du&#10;cmV2LnhtbFBLBQYAAAAABAAEAPUAAACGAwAAAAA=&#10;" fillcolor="#f2f2f2 [3052]" strokecolor="#002060" strokeweight=".5pt">
                  <v:textbox>
                    <w:txbxContent>
                      <w:p w14:paraId="2E4B8A12" w14:textId="77777777" w:rsidR="001265DD" w:rsidRPr="00A1059D" w:rsidRDefault="001265DD" w:rsidP="001265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1059D">
                          <w:rPr>
                            <w:rFonts w:asciiTheme="minorHAnsi" w:hAnsi="Calibri" w:cstheme="minorBidi"/>
                            <w:b/>
                            <w:shadow/>
                            <w:color w:val="C00000"/>
                            <w:kern w:val="24"/>
                            <w:sz w:val="18"/>
                            <w:szCs w:val="1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oval>
                <v:oval id="Oval 8" o:spid="_x0000_s1032" style="position:absolute;left:24311;top:18868;width:4644;height:4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EErwA&#10;AADaAAAADwAAAGRycy9kb3ducmV2LnhtbERPvQrCMBDeBd8hnOCmqQ4i1SgiCA6CqHVwO5uzrTaX&#10;tola394MguPH9z9ftqYUL2pcYVnBaBiBIE6tLjhTkJw2gykI55E1lpZJwYccLBfdzhxjbd98oNfR&#10;ZyKEsItRQe59FUvp0pwMuqGtiAN3s41BH2CTSd3gO4SbUo6jaCINFhwacqxonVP6OD6NgjvWNql3&#10;l/Z+4vp8vu5ksvdSqX6vXc1AeGr9X/xzb7WCsDVcC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+EQSvAAAANoAAAAPAAAAAAAAAAAAAAAAAJgCAABkcnMvZG93bnJldi54&#10;bWxQSwUGAAAAAAQABAD1AAAAgQMAAAAA&#10;" fillcolor="#f2f2f2 [3052]" strokecolor="#002060" strokeweight=".5pt">
                  <v:textbox>
                    <w:txbxContent>
                      <w:p w14:paraId="3C902432" w14:textId="77777777" w:rsidR="001265DD" w:rsidRPr="00A1059D" w:rsidRDefault="001265DD" w:rsidP="001265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1059D">
                          <w:rPr>
                            <w:rFonts w:asciiTheme="minorHAnsi" w:hAnsi="Calibri" w:cstheme="minorBidi"/>
                            <w:b/>
                            <w:shadow/>
                            <w:color w:val="C00000"/>
                            <w:kern w:val="24"/>
                            <w:sz w:val="18"/>
                            <w:szCs w:val="1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6</w:t>
                        </w:r>
                      </w:p>
                    </w:txbxContent>
                  </v:textbox>
                </v:oval>
                <v:oval id="Oval 9" o:spid="_x0000_s1033" style="position:absolute;left:20755;top:26270;width:4645;height:4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ThicEA&#10;AADaAAAADwAAAGRycy9kb3ducmV2LnhtbESPQYvCMBSE7wv+h/AEb2uqB1mrUUQQPAii1oO3Z/Ns&#10;q81L20St/34jCB6HmfmGmc5bU4oHNa6wrGDQj0AQp1YXnClIDqvfPxDOI2ssLZOCFzmYzzo/U4y1&#10;ffKOHnufiQBhF6OC3PsqltKlORl0fVsRB+9iG4M+yCaTusFngJtSDqNoJA0WHBZyrGiZU3rb342C&#10;K9Y2qTen9nrg+ng8b2Sy9VKpXrddTEB4av03/GmvtYIxvK+EG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04YnBAAAA2gAAAA8AAAAAAAAAAAAAAAAAmAIAAGRycy9kb3du&#10;cmV2LnhtbFBLBQYAAAAABAAEAPUAAACGAwAAAAA=&#10;" fillcolor="#f2f2f2 [3052]" strokecolor="#002060" strokeweight=".5pt">
                  <v:textbox>
                    <w:txbxContent>
                      <w:p w14:paraId="5DC62498" w14:textId="77777777" w:rsidR="001265DD" w:rsidRPr="00A1059D" w:rsidRDefault="001265DD" w:rsidP="001265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1059D">
                          <w:rPr>
                            <w:rFonts w:asciiTheme="minorHAnsi" w:hAnsi="Calibri" w:cstheme="minorBidi"/>
                            <w:b/>
                            <w:shadow/>
                            <w:color w:val="C00000"/>
                            <w:kern w:val="24"/>
                            <w:sz w:val="18"/>
                            <w:szCs w:val="1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oval>
                <v:oval id="Oval 10" o:spid="_x0000_s1034" style="position:absolute;left:26923;top:32003;width:4645;height:4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3f5sMA&#10;AADbAAAADwAAAGRycy9kb3ducmV2LnhtbESPQYvCQAyF7wv+hyGCt3WqB5HqKMuC4EFY1HrwFjvZ&#10;tm4n03Zmtf57cxC8JbyX974s172r1Y26UHk2MBknoIhzbysuDGTHzeccVIjIFmvPZOBBAdarwccS&#10;U+vvvKfbIRZKQjikaKCMsUm1DnlJDsPYN8Si/frOYZS1K7Tt8C7hrtbTJJlphxVLQ4kNfZeU/x3+&#10;nYErtj5rd+f+euT2dLrsdPYTtTGjYf+1ABWpj2/z63prBV/o5RcZQK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3f5sMAAADbAAAADwAAAAAAAAAAAAAAAACYAgAAZHJzL2Rv&#10;d25yZXYueG1sUEsFBgAAAAAEAAQA9QAAAIgDAAAAAA==&#10;" fillcolor="#f2f2f2 [3052]" strokecolor="#002060" strokeweight=".5pt">
                  <v:textbox>
                    <w:txbxContent>
                      <w:p w14:paraId="53C1C29B" w14:textId="77777777" w:rsidR="001265DD" w:rsidRPr="00A1059D" w:rsidRDefault="001265DD" w:rsidP="001265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1059D">
                          <w:rPr>
                            <w:rFonts w:asciiTheme="minorHAnsi" w:hAnsi="Calibri" w:cstheme="minorBidi"/>
                            <w:b/>
                            <w:shadow/>
                            <w:color w:val="C00000"/>
                            <w:kern w:val="24"/>
                            <w:sz w:val="18"/>
                            <w:szCs w:val="1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8</w:t>
                        </w:r>
                      </w:p>
                    </w:txbxContent>
                  </v:textbox>
                </v:oval>
                <v:line id="Straight Connector 11" o:spid="_x0000_s1035" style="position:absolute;rotation:90;visibility:visible;mso-wrap-style:square" from="17099,8754" to="20854,1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I4MQAAADbAAAADwAAAGRycy9kb3ducmV2LnhtbERPS2vCQBC+C/0PyxR6KbqJ1Aepa2il&#10;Qj2VqgeP4+40CcnOxuxW03/vCgVv8/E9Z5H3thFn6nzlWEE6SkAQa2cqLhTsd+vhHIQPyAYbx6Tg&#10;jzzky4fBAjPjLvxN520oRAxhn6GCMoQ2k9Lrkiz6kWuJI/fjOoshwq6QpsNLDLeNHCfJVFqsODaU&#10;2NKqJF1vf62Cun7Z7E+7ZLJ+Privk/441vp9ptTTY//2CiJQH+7if/enifNTuP0SD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YQjgxAAAANsAAAAPAAAAAAAAAAAA&#10;AAAAAKECAABkcnMvZG93bnJldi54bWxQSwUGAAAAAAQABAD5AAAAkgMAAAAA&#10;" strokecolor="#4579b8 [3044]"/>
                <v:line id="Straight Connector 12" o:spid="_x0000_s1036" style="position:absolute;rotation:90;visibility:visible;mso-wrap-style:square" from="11248,16446" to="14178,18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OWl8QAAADbAAAADwAAAGRycy9kb3ducmV2LnhtbERPS2vCQBC+C/0PyxR6Ed1UtJU0G2mL&#10;QnsSHweP4+40CcnOxuxW03/fFQRv8/E9J1v0thFn6nzlWMHzOAFBrJ2puFCw361GcxA+IBtsHJOC&#10;P/KwyB8GGabGXXhD520oRAxhn6KCMoQ2ldLrkiz6sWuJI/fjOoshwq6QpsNLDLeNnCTJi7RYcWwo&#10;saXPknS9/bUK6nr6vT/tktlqeHDrk14ea/3xqtTTY//+BiJQH+7im/vLxPkTuP4SD5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s5aXxAAAANsAAAAPAAAAAAAAAAAA&#10;AAAAAKECAABkcnMvZG93bnJldi54bWxQSwUGAAAAAAQABAD5AAAAkgMAAAAA&#10;" strokecolor="#4579b8 [3044]"/>
                <v:line id="Straight Connector 13" o:spid="_x0000_s1037" style="position:absolute;rotation:90;flip:x;visibility:visible;mso-wrap-style:square" from="24465,8718" to="28220,12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n1tsAAAADbAAAADwAAAGRycy9kb3ducmV2LnhtbERPS2vCQBC+C/6HZQq9mU0fiI1ugrSE&#10;tqAHU70P2TEJZmfD7qrpv+8WBG/z8T1nVYymFxdyvrOs4ClJQRDXVnfcKNj/lLMFCB+QNfaWScEv&#10;eSjy6WSFmbZX3tGlCo2IIewzVNCGMGRS+rolgz6xA3HkjtYZDBG6RmqH1xhuevmcpnNpsOPY0OJA&#10;7y3Vp+psFBw+zvVnyWH//Wo27m3bY1lJVOrxYVwvQQQaw118c3/pOP8F/n+JB8j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59bbAAAAA2wAAAA8AAAAAAAAAAAAAAAAA&#10;oQIAAGRycy9kb3ducmV2LnhtbFBLBQYAAAAABAAEAPkAAACOAwAAAAA=&#10;" strokecolor="#4579b8 [3044]"/>
                <v:line id="Straight Connector 14" o:spid="_x0000_s1038" style="position:absolute;rotation:90;flip:x;visibility:visible;mso-wrap-style:square" from="16610,16282" to="19540,1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BtwsAAAADbAAAADwAAAGRycy9kb3ducmV2LnhtbERPTWvCQBC9C/6HZYTezKYlSE1dpbSE&#10;VmgPxvQ+ZKdJaHY27K4x/nu3IHibx/uczW4yvRjJ+c6ygsckBUFcW91xo6A6FstnED4ga+wtk4IL&#10;edht57MN5tqe+UBjGRoRQ9jnqKANYcil9HVLBn1iB+LI/VpnMEToGqkdnmO46eVTmq6kwY5jQ4sD&#10;vbVU/5Uno+Dn/VR/FByqfWa+3Pq7x6KUqNTDYnp9ARFoCnfxzf2p4/wM/n+JB8jtF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QbcLAAAAA2wAAAA8AAAAAAAAAAAAAAAAA&#10;oQIAAGRycy9kb3ducmV2LnhtbFBLBQYAAAAABAAEAPkAAACOAwAAAAA=&#10;" strokecolor="#4579b8 [3044]"/>
                <v:line id="Straight Connector 15" o:spid="_x0000_s1039" style="position:absolute;rotation:90;visibility:visible;mso-wrap-style:square" from="26053,16518" to="28983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oO48MAAADbAAAADwAAAGRycy9kb3ducmV2LnhtbERPS2sCMRC+F/wPYQQvRbNKfbAaRaWC&#10;PZWqB49jMu4uu5msm1S3/94UCr3Nx/ecxaq1lbhT4wvHCoaDBASxdqbgTMHpuOvPQPiAbLByTAp+&#10;yMNq2XlZYGrcg7/ofgiZiCHsU1SQh1CnUnqdk0U/cDVx5K6usRgibDJpGnzEcFvJUZJMpMWCY0OO&#10;NW1z0uXh2yooy7eP0+2YjHevZ/d50++XUm+mSvW67XoOIlAb/sV/7r2J88fw+0s8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aDuPDAAAA2wAAAA8AAAAAAAAAAAAA&#10;AAAAoQIAAGRycy9kb3ducmV2LnhtbFBLBQYAAAAABAAEAPkAAACRAwAAAAA=&#10;" strokecolor="#4579b8 [3044]"/>
                <v:line id="Straight Connector 16" o:spid="_x0000_s1040" style="position:absolute;rotation:90;visibility:visible;mso-wrap-style:square" from="22315,23594" to="25753,25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iQlMMAAADbAAAADwAAAGRycy9kb3ducmV2LnhtbERPS2sCMRC+F/wPYQQvRbNKq7IaRaWC&#10;PRUfB49jMu4uu5msm1S3/94UCr3Nx/ec+bK1lbhT4wvHCoaDBASxdqbgTMHpuO1PQfiAbLByTAp+&#10;yMNy0XmZY2rcg/d0P4RMxBD2KSrIQ6hTKb3OyaIfuJo4clfXWAwRNpk0DT5iuK3kKEnG0mLBsSHH&#10;mjY56fLwbRWU5dvn6XZM3revZ/d10x+XUq8nSvW67WoGIlAb/sV/7p2J88fw+0s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IkJTDAAAA2wAAAA8AAAAAAAAAAAAA&#10;AAAAoQIAAGRycy9kb3ducmV2LnhtbFBLBQYAAAAABAAEAPkAAACRAwAAAAA=&#10;" strokecolor="#4579b8 [3044]"/>
                <v:line id="Straight Connector 17" o:spid="_x0000_s1041" style="position:absolute;rotation:90;flip:x;visibility:visible;mso-wrap-style:square" from="24937,30017" to="27386,3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LztcEAAADbAAAADwAAAGRycy9kb3ducmV2LnhtbERPTWvCQBC9C/6HZQq9mU1LqTa6CdIS&#10;2oIeTPU+ZMckmJ0Nu6um/75bELzN433OqhhNLy7kfGdZwVOSgiCure64UbD/KWcLED4ga+wtk4Jf&#10;8lDk08kKM22vvKNLFRoRQ9hnqKANYcik9HVLBn1iB+LIHa0zGCJ0jdQOrzHc9PI5TV+lwY5jQ4sD&#10;vbdUn6qzUXD4ONefJYf994vZuLdtj2UlUanHh3G9BBFoDHfxzf2l4/w5/P8SD5D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vO1wQAAANsAAAAPAAAAAAAAAAAAAAAA&#10;AKECAABkcnMvZG93bnJldi54bWxQSwUGAAAAAAQABAD5AAAAjwMAAAAA&#10;" strokecolor="#4579b8 [3044]"/>
                <w10:wrap type="square" anchorx="margin"/>
              </v:group>
            </w:pict>
          </mc:Fallback>
        </mc:AlternateContent>
      </w:r>
      <w:r w:rsidR="0057761B">
        <w:t>[</w:t>
      </w:r>
      <w:r w:rsidR="00F55DB5">
        <w:rPr>
          <w:highlight w:val="yellow"/>
        </w:rPr>
        <w:t>3</w:t>
      </w:r>
      <w:r w:rsidR="0057761B" w:rsidRPr="00954BD8">
        <w:rPr>
          <w:highlight w:val="yellow"/>
        </w:rPr>
        <w:t>0 pts</w:t>
      </w:r>
      <w:r w:rsidR="0057761B">
        <w:t xml:space="preserve">] </w:t>
      </w:r>
      <w:r w:rsidR="00BB4FD9">
        <w:t xml:space="preserve">Implement a </w:t>
      </w:r>
      <w:r w:rsidR="00614F9E">
        <w:t xml:space="preserve">recursive </w:t>
      </w:r>
      <w:r w:rsidR="00BB4FD9">
        <w:t>function</w:t>
      </w:r>
      <w:r w:rsidR="00A1059D">
        <w:t xml:space="preserve"> named “</w:t>
      </w:r>
      <w:proofErr w:type="spellStart"/>
      <w:r w:rsidR="00A1059D" w:rsidRPr="00A1059D">
        <w:rPr>
          <w:b/>
        </w:rPr>
        <w:t>traverseTree</w:t>
      </w:r>
      <w:proofErr w:type="spellEnd"/>
      <w:r w:rsidR="00A1059D">
        <w:t>”</w:t>
      </w:r>
      <w:r w:rsidR="00BB4FD9">
        <w:t xml:space="preserve"> that traverses a </w:t>
      </w:r>
      <w:r w:rsidR="00725B42" w:rsidRPr="0057761B">
        <w:rPr>
          <w:i/>
        </w:rPr>
        <w:t xml:space="preserve">binary </w:t>
      </w:r>
      <w:r w:rsidR="00BB4FD9" w:rsidRPr="0057761B">
        <w:rPr>
          <w:i/>
        </w:rPr>
        <w:t>tree</w:t>
      </w:r>
      <w:r w:rsidR="00BB4FD9">
        <w:t xml:space="preserve"> structure, represented as a multi-level list, and returns the list of nodes in the order they were visited,</w:t>
      </w:r>
      <w:r w:rsidR="00725B42">
        <w:t xml:space="preserve"> depending on the traversal type: </w:t>
      </w:r>
      <w:r w:rsidR="00BB4FD9">
        <w:t xml:space="preserve">pre-, post-, and in-order. The function should have two arguments: the </w:t>
      </w:r>
      <w:r w:rsidR="00BB4FD9" w:rsidRPr="00A1059D">
        <w:rPr>
          <w:b/>
        </w:rPr>
        <w:t>tree</w:t>
      </w:r>
      <w:r w:rsidR="00BB4FD9">
        <w:t xml:space="preserve"> (list) and the traversal </w:t>
      </w:r>
      <w:r w:rsidR="00BB4FD9" w:rsidRPr="00A1059D">
        <w:rPr>
          <w:b/>
        </w:rPr>
        <w:t>order</w:t>
      </w:r>
      <w:r w:rsidR="00BB4FD9">
        <w:t>.</w:t>
      </w:r>
      <w:r w:rsidR="00A1059D">
        <w:t xml:space="preserve"> The order argument must be a </w:t>
      </w:r>
      <w:r w:rsidR="00A1059D" w:rsidRPr="001208A9">
        <w:rPr>
          <w:i/>
        </w:rPr>
        <w:t>string</w:t>
      </w:r>
      <w:r w:rsidR="00A1059D">
        <w:t xml:space="preserve"> that takes one of the following values “</w:t>
      </w:r>
      <w:r w:rsidR="00A1059D" w:rsidRPr="001208A9">
        <w:rPr>
          <w:b/>
        </w:rPr>
        <w:t>pre</w:t>
      </w:r>
      <w:r w:rsidR="00A1059D">
        <w:t>”, “</w:t>
      </w:r>
      <w:r w:rsidR="00A1059D" w:rsidRPr="001208A9">
        <w:rPr>
          <w:b/>
        </w:rPr>
        <w:t>post</w:t>
      </w:r>
      <w:r w:rsidR="00A1059D">
        <w:t>”, and “</w:t>
      </w:r>
      <w:r w:rsidR="00A1059D" w:rsidRPr="001208A9">
        <w:rPr>
          <w:b/>
        </w:rPr>
        <w:t>in</w:t>
      </w:r>
      <w:r w:rsidR="00A1059D">
        <w:t>”. Any other value will result in an error message displayed in the console</w:t>
      </w:r>
      <w:r w:rsidR="00BB4FD9">
        <w:t xml:space="preserve"> See the example below on how to represent the tree as a multi-level list and what the function is expected to return:</w:t>
      </w:r>
    </w:p>
    <w:p w14:paraId="7760EF06" w14:textId="77777777" w:rsidR="00C406E7" w:rsidRDefault="00C406E7" w:rsidP="00C406E7">
      <w:pPr>
        <w:ind w:left="360"/>
      </w:pPr>
      <w:r>
        <w:t xml:space="preserve">Assume the </w:t>
      </w:r>
      <w:r w:rsidRPr="00C406E7">
        <w:rPr>
          <w:b/>
        </w:rPr>
        <w:t>t</w:t>
      </w:r>
      <w:r w:rsidR="00581487" w:rsidRPr="00C406E7">
        <w:rPr>
          <w:b/>
        </w:rPr>
        <w:t>ree</w:t>
      </w:r>
      <w:r w:rsidR="00581487">
        <w:t xml:space="preserve"> </w:t>
      </w:r>
      <w:r>
        <w:t xml:space="preserve">structure </w:t>
      </w:r>
      <w:r w:rsidR="00581487">
        <w:t xml:space="preserve">representation as a multi-level list: </w:t>
      </w:r>
    </w:p>
    <w:p w14:paraId="5CBE9E68" w14:textId="77777777" w:rsidR="00581487" w:rsidRPr="00A54A7C" w:rsidRDefault="00581487" w:rsidP="00C406E7">
      <w:pPr>
        <w:ind w:left="4320"/>
        <w:rPr>
          <w:rStyle w:val="cmd"/>
        </w:rPr>
      </w:pPr>
      <w:r w:rsidRPr="00A54A7C">
        <w:rPr>
          <w:rStyle w:val="cmd"/>
        </w:rPr>
        <w:t>(root (left) (right))</w:t>
      </w:r>
    </w:p>
    <w:p w14:paraId="17CFE4E9" w14:textId="77777777" w:rsidR="00C406E7" w:rsidRDefault="00C406E7" w:rsidP="00C406E7">
      <w:pPr>
        <w:ind w:left="360"/>
      </w:pPr>
      <w:r>
        <w:t>Then, the tree in the figure to the left would be then represented as:</w:t>
      </w:r>
    </w:p>
    <w:p w14:paraId="1D8D6C0E" w14:textId="77777777" w:rsidR="00581487" w:rsidRDefault="00581487" w:rsidP="00C406E7">
      <w:pPr>
        <w:ind w:left="2880" w:firstLine="360"/>
      </w:pPr>
      <w:r w:rsidRPr="00581487">
        <w:t>(1 (2 (4 () ()) (5 () ())) (3 (6 (7 () (8 () ())) ()) ()))</w:t>
      </w:r>
    </w:p>
    <w:p w14:paraId="6F20EC0B" w14:textId="7F57D315" w:rsidR="001208A9" w:rsidRPr="00581487" w:rsidRDefault="001208A9" w:rsidP="001208A9">
      <w:r>
        <w:t>Assume the list l is the tree structure above. Then the second row in the table below shows the function call for the various traversal algorithms, while the third row shows the expected result.</w:t>
      </w:r>
    </w:p>
    <w:tbl>
      <w:tblPr>
        <w:tblStyle w:val="TableGrid"/>
        <w:tblW w:w="0" w:type="auto"/>
        <w:tblInd w:w="36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6C4F04" w14:paraId="4C34CE1E" w14:textId="77777777" w:rsidTr="00BA026B">
        <w:tc>
          <w:tcPr>
            <w:tcW w:w="3192" w:type="dxa"/>
          </w:tcPr>
          <w:p w14:paraId="55770B68" w14:textId="3CF6F484" w:rsidR="00962652" w:rsidRPr="00BA026B" w:rsidRDefault="00962652" w:rsidP="00BA026B">
            <w:pPr>
              <w:pBdr>
                <w:top w:val="single" w:sz="4" w:space="1" w:color="C0504D" w:themeColor="accent2"/>
              </w:pBdr>
              <w:jc w:val="center"/>
              <w:rPr>
                <w:i/>
              </w:rPr>
            </w:pPr>
            <w:r w:rsidRPr="00BA026B">
              <w:rPr>
                <w:i/>
              </w:rPr>
              <w:t>Pre-order</w:t>
            </w:r>
          </w:p>
        </w:tc>
        <w:tc>
          <w:tcPr>
            <w:tcW w:w="3192" w:type="dxa"/>
          </w:tcPr>
          <w:p w14:paraId="52FD8912" w14:textId="77777777" w:rsidR="00962652" w:rsidRPr="00BA026B" w:rsidRDefault="00962652" w:rsidP="00BA026B">
            <w:pPr>
              <w:pBdr>
                <w:top w:val="single" w:sz="4" w:space="1" w:color="C0504D" w:themeColor="accent2"/>
              </w:pBdr>
              <w:jc w:val="center"/>
              <w:rPr>
                <w:i/>
              </w:rPr>
            </w:pPr>
            <w:r w:rsidRPr="00BA026B">
              <w:rPr>
                <w:i/>
              </w:rPr>
              <w:t>In-order</w:t>
            </w:r>
          </w:p>
        </w:tc>
        <w:tc>
          <w:tcPr>
            <w:tcW w:w="3192" w:type="dxa"/>
          </w:tcPr>
          <w:p w14:paraId="63804DC8" w14:textId="77777777" w:rsidR="00962652" w:rsidRPr="00BA026B" w:rsidRDefault="00962652" w:rsidP="00BA026B">
            <w:pPr>
              <w:pBdr>
                <w:top w:val="single" w:sz="4" w:space="1" w:color="C0504D" w:themeColor="accent2"/>
              </w:pBdr>
              <w:jc w:val="center"/>
              <w:rPr>
                <w:i/>
              </w:rPr>
            </w:pPr>
            <w:r w:rsidRPr="00BA026B">
              <w:rPr>
                <w:i/>
              </w:rPr>
              <w:t>Post-order</w:t>
            </w:r>
          </w:p>
        </w:tc>
      </w:tr>
      <w:tr w:rsidR="001208A9" w14:paraId="4766460E" w14:textId="77777777" w:rsidTr="00BA026B">
        <w:tc>
          <w:tcPr>
            <w:tcW w:w="3192" w:type="dxa"/>
          </w:tcPr>
          <w:p w14:paraId="0B0C0608" w14:textId="2A9A8838" w:rsidR="001208A9" w:rsidRPr="001208A9" w:rsidRDefault="001208A9" w:rsidP="00BA026B">
            <w:pPr>
              <w:pBdr>
                <w:top w:val="single" w:sz="4" w:space="1" w:color="C0504D" w:themeColor="accent2"/>
              </w:pBdr>
              <w:jc w:val="center"/>
              <w:rPr>
                <w:rFonts w:ascii="Candara" w:hAnsi="Candara"/>
                <w:color w:val="002060"/>
              </w:rPr>
            </w:pPr>
            <w:r w:rsidRPr="001208A9">
              <w:rPr>
                <w:rFonts w:ascii="Candara" w:hAnsi="Candara"/>
                <w:color w:val="002060"/>
              </w:rPr>
              <w:t>(</w:t>
            </w:r>
            <w:proofErr w:type="spellStart"/>
            <w:r w:rsidRPr="001208A9">
              <w:rPr>
                <w:rFonts w:ascii="Candara" w:hAnsi="Candara"/>
                <w:color w:val="002060"/>
              </w:rPr>
              <w:t>traverseTree</w:t>
            </w:r>
            <w:proofErr w:type="spellEnd"/>
            <w:r w:rsidRPr="001208A9">
              <w:rPr>
                <w:rFonts w:ascii="Candara" w:hAnsi="Candara"/>
                <w:color w:val="002060"/>
              </w:rPr>
              <w:t xml:space="preserve"> l “pre”)</w:t>
            </w:r>
          </w:p>
        </w:tc>
        <w:tc>
          <w:tcPr>
            <w:tcW w:w="3192" w:type="dxa"/>
          </w:tcPr>
          <w:p w14:paraId="675019B3" w14:textId="2AB4F1EC" w:rsidR="001208A9" w:rsidRPr="001208A9" w:rsidRDefault="001208A9" w:rsidP="001208A9">
            <w:pPr>
              <w:pBdr>
                <w:top w:val="single" w:sz="4" w:space="1" w:color="C0504D" w:themeColor="accent2"/>
              </w:pBdr>
              <w:jc w:val="center"/>
              <w:rPr>
                <w:rFonts w:ascii="Candara" w:hAnsi="Candara"/>
                <w:i/>
                <w:color w:val="002060"/>
              </w:rPr>
            </w:pPr>
            <w:r w:rsidRPr="001208A9">
              <w:rPr>
                <w:rFonts w:ascii="Candara" w:hAnsi="Candara"/>
                <w:color w:val="002060"/>
              </w:rPr>
              <w:t>(</w:t>
            </w:r>
            <w:proofErr w:type="spellStart"/>
            <w:r w:rsidRPr="001208A9">
              <w:rPr>
                <w:rFonts w:ascii="Candara" w:hAnsi="Candara"/>
                <w:color w:val="002060"/>
              </w:rPr>
              <w:t>traverseTree</w:t>
            </w:r>
            <w:proofErr w:type="spellEnd"/>
            <w:r w:rsidRPr="001208A9">
              <w:rPr>
                <w:rFonts w:ascii="Candara" w:hAnsi="Candara"/>
                <w:color w:val="002060"/>
              </w:rPr>
              <w:t xml:space="preserve"> l “in”)</w:t>
            </w:r>
          </w:p>
        </w:tc>
        <w:tc>
          <w:tcPr>
            <w:tcW w:w="3192" w:type="dxa"/>
          </w:tcPr>
          <w:p w14:paraId="06F6DC18" w14:textId="706A46A7" w:rsidR="001208A9" w:rsidRPr="001208A9" w:rsidRDefault="001208A9" w:rsidP="001208A9">
            <w:pPr>
              <w:pBdr>
                <w:top w:val="single" w:sz="4" w:space="1" w:color="C0504D" w:themeColor="accent2"/>
              </w:pBdr>
              <w:jc w:val="center"/>
              <w:rPr>
                <w:rFonts w:ascii="Candara" w:hAnsi="Candara"/>
                <w:i/>
                <w:color w:val="002060"/>
              </w:rPr>
            </w:pPr>
            <w:r w:rsidRPr="001208A9">
              <w:rPr>
                <w:rFonts w:ascii="Candara" w:hAnsi="Candara"/>
                <w:color w:val="002060"/>
              </w:rPr>
              <w:t>(</w:t>
            </w:r>
            <w:proofErr w:type="spellStart"/>
            <w:r w:rsidRPr="001208A9">
              <w:rPr>
                <w:rFonts w:ascii="Candara" w:hAnsi="Candara"/>
                <w:color w:val="002060"/>
              </w:rPr>
              <w:t>traverseTree</w:t>
            </w:r>
            <w:proofErr w:type="spellEnd"/>
            <w:r w:rsidRPr="001208A9">
              <w:rPr>
                <w:rFonts w:ascii="Candara" w:hAnsi="Candara"/>
                <w:color w:val="002060"/>
              </w:rPr>
              <w:t xml:space="preserve"> l “post”)</w:t>
            </w:r>
          </w:p>
        </w:tc>
      </w:tr>
      <w:tr w:rsidR="006C4F04" w14:paraId="14ABFC4D" w14:textId="77777777" w:rsidTr="00BA026B">
        <w:tc>
          <w:tcPr>
            <w:tcW w:w="3192" w:type="dxa"/>
          </w:tcPr>
          <w:p w14:paraId="20D43449" w14:textId="77777777" w:rsidR="00962652" w:rsidRPr="00962652" w:rsidRDefault="00962652" w:rsidP="00BA026B">
            <w:pPr>
              <w:pBdr>
                <w:top w:val="single" w:sz="4" w:space="1" w:color="C0504D" w:themeColor="accent2"/>
              </w:pBdr>
              <w:jc w:val="center"/>
            </w:pPr>
            <w:r w:rsidRPr="00962652">
              <w:t>(1 2 4 5 3 6 7 8)</w:t>
            </w:r>
          </w:p>
        </w:tc>
        <w:tc>
          <w:tcPr>
            <w:tcW w:w="3192" w:type="dxa"/>
          </w:tcPr>
          <w:p w14:paraId="07E690C4" w14:textId="77777777" w:rsidR="00962652" w:rsidRPr="00962652" w:rsidRDefault="00962652" w:rsidP="00BA026B">
            <w:pPr>
              <w:pBdr>
                <w:top w:val="single" w:sz="4" w:space="1" w:color="C0504D" w:themeColor="accent2"/>
              </w:pBdr>
              <w:jc w:val="center"/>
            </w:pPr>
            <w:r>
              <w:t>(4 2 5 1 7 8 6 3)</w:t>
            </w:r>
          </w:p>
        </w:tc>
        <w:tc>
          <w:tcPr>
            <w:tcW w:w="3192" w:type="dxa"/>
          </w:tcPr>
          <w:p w14:paraId="334C642E" w14:textId="77777777" w:rsidR="00962652" w:rsidRDefault="00962652" w:rsidP="00BA026B">
            <w:pPr>
              <w:pBdr>
                <w:top w:val="single" w:sz="4" w:space="1" w:color="C0504D" w:themeColor="accent2"/>
              </w:pBdr>
              <w:jc w:val="center"/>
            </w:pPr>
            <w:r>
              <w:t>(4 5 2 8 7 6 3 1)</w:t>
            </w:r>
          </w:p>
        </w:tc>
      </w:tr>
    </w:tbl>
    <w:p w14:paraId="24FAC34E" w14:textId="77777777" w:rsidR="00581487" w:rsidRDefault="00581487" w:rsidP="00962652"/>
    <w:p w14:paraId="43235D0E" w14:textId="549085A8" w:rsidR="004B17B9" w:rsidRDefault="00A54A7C" w:rsidP="00614F9E">
      <w:pPr>
        <w:pStyle w:val="hwitem"/>
      </w:pPr>
      <w:r>
        <w:t>[</w:t>
      </w:r>
      <w:r w:rsidR="00F55DB5">
        <w:rPr>
          <w:highlight w:val="yellow"/>
        </w:rPr>
        <w:t>3</w:t>
      </w:r>
      <w:r w:rsidR="0057761B" w:rsidRPr="00A54A7C">
        <w:rPr>
          <w:highlight w:val="yellow"/>
        </w:rPr>
        <w:t>0 pts</w:t>
      </w:r>
      <w:r w:rsidR="0057761B">
        <w:t xml:space="preserve">] </w:t>
      </w:r>
      <w:r w:rsidR="00614F9E">
        <w:t xml:space="preserve">Implement a </w:t>
      </w:r>
      <w:r w:rsidR="007E2921">
        <w:t xml:space="preserve">set of </w:t>
      </w:r>
      <w:r w:rsidR="00614F9E">
        <w:t>recursive function</w:t>
      </w:r>
      <w:r w:rsidR="007E2921">
        <w:t>s</w:t>
      </w:r>
      <w:r w:rsidR="00614F9E">
        <w:t xml:space="preserve"> th</w:t>
      </w:r>
      <w:r w:rsidR="007E2921">
        <w:t xml:space="preserve">at perform the following sorting algorithms </w:t>
      </w:r>
      <w:r w:rsidR="0057761B">
        <w:t xml:space="preserve">on a flat list of integer atoms. </w:t>
      </w:r>
      <w:r w:rsidR="0057761B" w:rsidRPr="00FF4402">
        <w:rPr>
          <w:b/>
          <w:i/>
        </w:rPr>
        <w:t>Note</w:t>
      </w:r>
      <w:r w:rsidR="0057761B">
        <w:t xml:space="preserve">: the elements </w:t>
      </w:r>
      <w:r w:rsidR="00530EB1">
        <w:t>in the list may not be unique. I</w:t>
      </w:r>
      <w:r w:rsidR="0057761B">
        <w:t xml:space="preserve">.e. </w:t>
      </w:r>
      <w:r w:rsidR="00907E69">
        <w:t xml:space="preserve">the </w:t>
      </w:r>
      <w:r w:rsidR="0057761B">
        <w:t xml:space="preserve">input list may look like: (5 3 4 3 3 7 2 5) </w:t>
      </w:r>
      <w:r w:rsidR="0057761B">
        <w:sym w:font="Wingdings" w:char="F0E0"/>
      </w:r>
      <w:r w:rsidR="0057761B">
        <w:t xml:space="preserve"> sorted = (2 3 3 3 4 5 5 7).</w:t>
      </w:r>
    </w:p>
    <w:p w14:paraId="3EB5B422" w14:textId="50673F0E" w:rsidR="007E2921" w:rsidRDefault="00A54A7C" w:rsidP="007B2387">
      <w:pPr>
        <w:pStyle w:val="hwitem"/>
        <w:numPr>
          <w:ilvl w:val="1"/>
          <w:numId w:val="1"/>
        </w:numPr>
        <w:pBdr>
          <w:top w:val="none" w:sz="0" w:space="0" w:color="auto"/>
        </w:pBdr>
      </w:pPr>
      <w:r>
        <w:t>[1</w:t>
      </w:r>
      <w:r w:rsidR="00F55DB5">
        <w:t>5</w:t>
      </w:r>
      <w:r w:rsidR="0057761B">
        <w:t xml:space="preserve"> pts] </w:t>
      </w:r>
      <w:r w:rsidR="00D80A27">
        <w:t>Insertion</w:t>
      </w:r>
      <w:r w:rsidR="007E2921">
        <w:t xml:space="preserve"> Sort</w:t>
      </w:r>
    </w:p>
    <w:p w14:paraId="4A2E49B7" w14:textId="7E7A4E64" w:rsidR="00F55DB5" w:rsidRDefault="00F55DB5" w:rsidP="00F55DB5">
      <w:pPr>
        <w:pStyle w:val="hwitem"/>
        <w:numPr>
          <w:ilvl w:val="1"/>
          <w:numId w:val="1"/>
        </w:numPr>
        <w:pBdr>
          <w:top w:val="none" w:sz="0" w:space="0" w:color="auto"/>
        </w:pBdr>
      </w:pPr>
      <w:r>
        <w:t>[15</w:t>
      </w:r>
      <w:r w:rsidR="0057761B">
        <w:t xml:space="preserve"> pts] </w:t>
      </w:r>
      <w:r w:rsidR="007E2921">
        <w:t>Merge Sort</w:t>
      </w:r>
    </w:p>
    <w:p w14:paraId="487B0E54" w14:textId="77777777" w:rsidR="007B2387" w:rsidRPr="00A54A7C" w:rsidRDefault="007B2387" w:rsidP="007B2387">
      <w:pPr>
        <w:pStyle w:val="hwitem"/>
        <w:numPr>
          <w:ilvl w:val="0"/>
          <w:numId w:val="0"/>
        </w:numPr>
        <w:pBdr>
          <w:top w:val="none" w:sz="0" w:space="0" w:color="auto"/>
        </w:pBdr>
        <w:ind w:left="720" w:hanging="360"/>
      </w:pPr>
    </w:p>
    <w:p w14:paraId="33E17A24" w14:textId="77777777" w:rsidR="002667E5" w:rsidRDefault="002667E5" w:rsidP="002667E5">
      <w:pPr>
        <w:pStyle w:val="Section-Web"/>
      </w:pPr>
      <w:r>
        <w:t>How to submit your homework:</w:t>
      </w:r>
    </w:p>
    <w:p w14:paraId="6C1797CF" w14:textId="307B4187" w:rsidR="002667E5" w:rsidRDefault="002667E5" w:rsidP="002667E5">
      <w:r>
        <w:lastRenderedPageBreak/>
        <w:t>Use the instructions from Homework #1. Na</w:t>
      </w:r>
      <w:r w:rsidR="00F55DB5">
        <w:t>me your LISP source file “</w:t>
      </w:r>
      <w:r w:rsidR="00F55DB5" w:rsidRPr="002812CE">
        <w:rPr>
          <w:b/>
        </w:rPr>
        <w:t>hw3.l</w:t>
      </w:r>
      <w:r w:rsidRPr="002812CE">
        <w:rPr>
          <w:b/>
        </w:rPr>
        <w:t>sp</w:t>
      </w:r>
      <w:r>
        <w:t>”.</w:t>
      </w:r>
      <w:r w:rsidR="00A54A7C">
        <w:t xml:space="preserve"> Include the output of your program as well (use the “dribble” command)</w:t>
      </w:r>
      <w:r w:rsidR="002812CE">
        <w:t xml:space="preserve"> – name the output “</w:t>
      </w:r>
      <w:r w:rsidR="002812CE" w:rsidRPr="002812CE">
        <w:rPr>
          <w:b/>
        </w:rPr>
        <w:t>hw3.txt</w:t>
      </w:r>
      <w:r w:rsidR="002812CE">
        <w:t>”</w:t>
      </w:r>
      <w:r w:rsidR="00A54A7C">
        <w:t>.</w:t>
      </w:r>
    </w:p>
    <w:p w14:paraId="6027CD25" w14:textId="77777777" w:rsidR="002667E5" w:rsidRDefault="002667E5" w:rsidP="002667E5">
      <w:r>
        <w:t>Make sure to include comments (preceded by a semicolon) in your LISP source file with your name and various implementation details where necessary and/or required.</w:t>
      </w:r>
    </w:p>
    <w:p w14:paraId="501EB0CE" w14:textId="6CD46D91" w:rsidR="00F55DB5" w:rsidRDefault="00F55DB5" w:rsidP="002667E5">
      <w:r w:rsidRPr="00E852BB">
        <w:rPr>
          <w:b/>
        </w:rPr>
        <w:t>IMPORTANT</w:t>
      </w:r>
      <w:r>
        <w:t xml:space="preserve">: Load and test all your functions together (not as you incrementally add new functions to your source file). </w:t>
      </w:r>
      <w:r w:rsidRPr="00F55DB5">
        <w:rPr>
          <w:b/>
          <w:highlight w:val="yellow"/>
          <w:u w:val="single"/>
        </w:rPr>
        <w:t>Make sure the file LOADS properly</w:t>
      </w:r>
      <w:r>
        <w:t xml:space="preserve"> (and hence compiles) on a </w:t>
      </w:r>
      <w:r w:rsidRPr="00E852BB">
        <w:rPr>
          <w:u w:val="single"/>
        </w:rPr>
        <w:t>Windows machine</w:t>
      </w:r>
      <w:r>
        <w:t xml:space="preserve">, using </w:t>
      </w:r>
      <w:r w:rsidRPr="00E852BB">
        <w:rPr>
          <w:u w:val="single"/>
        </w:rPr>
        <w:t>GNU CLISP 2.49</w:t>
      </w:r>
      <w:r>
        <w:t>. You may use other LISP IDEs to develop the code, but eventually your source file (.</w:t>
      </w:r>
      <w:proofErr w:type="spellStart"/>
      <w:r>
        <w:t>lsp</w:t>
      </w:r>
      <w:proofErr w:type="spellEnd"/>
      <w:r>
        <w:t xml:space="preserve">) must load in the LISP application we used in class. I WILL NOT DEBUG YOUR CODE! </w:t>
      </w:r>
      <w:r w:rsidR="002812CE">
        <w:t>At least submit code that compiles.</w:t>
      </w:r>
    </w:p>
    <w:p w14:paraId="09FCE8AF" w14:textId="14DF6E2A" w:rsidR="00E852BB" w:rsidRDefault="00E852BB" w:rsidP="002667E5">
      <w:r>
        <w:t>Do NOT include test list variables in your source file! Only the function definitions.</w:t>
      </w:r>
    </w:p>
    <w:p w14:paraId="401C330E" w14:textId="7756F450" w:rsidR="00E852BB" w:rsidRDefault="00E852BB" w:rsidP="002667E5">
      <w:r>
        <w:t>Do add comments to separate the functions implemented for each problem and to document your code/approach/logic.</w:t>
      </w:r>
    </w:p>
    <w:p w14:paraId="06C2BD2F" w14:textId="5E24DCA0" w:rsidR="00867CB5" w:rsidRDefault="00867CB5" w:rsidP="002667E5">
      <w:r>
        <w:t>Name your main functions as indicated in each of the problems. Consider the problem specifications as your interfaces.</w:t>
      </w:r>
    </w:p>
    <w:p w14:paraId="3D2D4815" w14:textId="05C9968E" w:rsidR="00EB54F4" w:rsidRDefault="00EB54F4" w:rsidP="002667E5">
      <w:r>
        <w:t>Do not use SETQ anywhere in your implementation</w:t>
      </w:r>
      <w:r w:rsidR="002812CE">
        <w:t xml:space="preserve"> (in any of the functions you define)</w:t>
      </w:r>
      <w:r>
        <w:t>.</w:t>
      </w:r>
    </w:p>
    <w:p w14:paraId="4020955A" w14:textId="4C043D18" w:rsidR="00EB54F4" w:rsidRDefault="00EB54F4" w:rsidP="002667E5">
      <w:r>
        <w:t xml:space="preserve">Do not use the LOOP function at all. Do not use </w:t>
      </w:r>
      <w:r w:rsidRPr="00EB54F4">
        <w:rPr>
          <w:i/>
        </w:rPr>
        <w:t>any</w:t>
      </w:r>
      <w:r>
        <w:t xml:space="preserve"> iterative function (while, until, </w:t>
      </w:r>
      <w:r w:rsidR="002812CE">
        <w:t>unless …)</w:t>
      </w:r>
    </w:p>
    <w:p w14:paraId="0EDA11C6" w14:textId="4C531551" w:rsidR="00EB54F4" w:rsidRDefault="00EB54F4" w:rsidP="002667E5">
      <w:r>
        <w:t>Do not overwrite the functions you define in the source file. Remember the top-down evaluation of all functions defined in a single source file.</w:t>
      </w:r>
    </w:p>
    <w:p w14:paraId="11718DA1" w14:textId="15612625" w:rsidR="00EB54F4" w:rsidRDefault="00EB54F4" w:rsidP="002667E5">
      <w:r>
        <w:t>Do not introduce unwarranted assumptions about the functions, the input, or the output. If in doubt, ask the professor.</w:t>
      </w:r>
    </w:p>
    <w:p w14:paraId="430441E7" w14:textId="6AA5DD30" w:rsidR="00EB54F4" w:rsidRPr="002667E5" w:rsidRDefault="00EB54F4" w:rsidP="002667E5">
      <w:r>
        <w:t xml:space="preserve">Do not </w:t>
      </w:r>
      <w:r w:rsidR="002D5DC1">
        <w:t xml:space="preserve">introduce or </w:t>
      </w:r>
      <w:r>
        <w:t xml:space="preserve">require additional functions to be called to “set up” your input variables or to display the output. The output should be displayed automatically as a result of it being the last evaluated </w:t>
      </w:r>
      <w:r w:rsidR="002D5DC1">
        <w:t>item in the main function.</w:t>
      </w:r>
    </w:p>
    <w:sectPr w:rsidR="00EB54F4" w:rsidRPr="002667E5" w:rsidSect="00EB54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9B0C8" w14:textId="77777777" w:rsidR="008F1968" w:rsidRDefault="008F1968" w:rsidP="00991B23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7BB5137D" w14:textId="77777777" w:rsidR="008F1968" w:rsidRDefault="008F1968" w:rsidP="00991B2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9BAB2" w14:textId="77777777" w:rsidR="00954BD8" w:rsidRPr="006B1E78" w:rsidRDefault="00954BD8" w:rsidP="006B1E78">
    <w:pPr>
      <w:pStyle w:val="Footer"/>
      <w:pBdr>
        <w:top w:val="single" w:sz="4" w:space="1" w:color="C0504D" w:themeColor="accent2"/>
      </w:pBdr>
      <w:rPr>
        <w:i/>
        <w:color w:val="632423" w:themeColor="accent2" w:themeShade="80"/>
      </w:rPr>
    </w:pPr>
    <w:r w:rsidRPr="006B1E78">
      <w:rPr>
        <w:i/>
        <w:color w:val="632423" w:themeColor="accent2" w:themeShade="80"/>
      </w:rPr>
      <w:t>Southern Methodist University</w:t>
    </w:r>
  </w:p>
  <w:p w14:paraId="265C24DE" w14:textId="256E84AC" w:rsidR="00954BD8" w:rsidRPr="006B1E78" w:rsidRDefault="00954BD8">
    <w:pPr>
      <w:pStyle w:val="Footer"/>
      <w:rPr>
        <w:i/>
        <w:color w:val="002060"/>
      </w:rPr>
    </w:pPr>
    <w:r w:rsidRPr="006B1E78">
      <w:rPr>
        <w:i/>
        <w:color w:val="002060"/>
      </w:rPr>
      <w:t>Computer Science and Engineering</w:t>
    </w:r>
    <w:r>
      <w:tab/>
    </w:r>
    <w:r w:rsidR="00026BCE">
      <w:rPr>
        <w:i/>
        <w:color w:val="002060"/>
      </w:rPr>
      <w:t>Spring 2015</w:t>
    </w:r>
    <w:r w:rsidRPr="006B1E78">
      <w:rPr>
        <w:i/>
        <w:color w:val="002060"/>
      </w:rPr>
      <w:tab/>
      <w:t xml:space="preserve">Page </w:t>
    </w:r>
    <w:r w:rsidR="00C86938" w:rsidRPr="006B1E78">
      <w:rPr>
        <w:i/>
        <w:color w:val="002060"/>
      </w:rPr>
      <w:fldChar w:fldCharType="begin"/>
    </w:r>
    <w:r w:rsidRPr="006B1E78">
      <w:rPr>
        <w:i/>
        <w:color w:val="002060"/>
      </w:rPr>
      <w:instrText xml:space="preserve"> PAGE   \* MERGEFORMAT </w:instrText>
    </w:r>
    <w:r w:rsidR="00C86938" w:rsidRPr="006B1E78">
      <w:rPr>
        <w:i/>
        <w:color w:val="002060"/>
      </w:rPr>
      <w:fldChar w:fldCharType="separate"/>
    </w:r>
    <w:r w:rsidR="00CF05D8">
      <w:rPr>
        <w:i/>
        <w:noProof/>
        <w:color w:val="002060"/>
      </w:rPr>
      <w:t>1</w:t>
    </w:r>
    <w:r w:rsidR="00C86938" w:rsidRPr="006B1E78">
      <w:rPr>
        <w:i/>
        <w:color w:val="002060"/>
      </w:rPr>
      <w:fldChar w:fldCharType="end"/>
    </w:r>
    <w:r w:rsidRPr="006B1E78">
      <w:rPr>
        <w:i/>
        <w:color w:val="002060"/>
      </w:rPr>
      <w:t>/</w:t>
    </w:r>
    <w:fldSimple w:instr=" NUMPAGES   \* MERGEFORMAT ">
      <w:r w:rsidR="00CF05D8" w:rsidRPr="00CF05D8">
        <w:rPr>
          <w:i/>
          <w:noProof/>
          <w:color w:val="002060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21E1A" w14:textId="77777777" w:rsidR="008F1968" w:rsidRDefault="008F1968" w:rsidP="00991B23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8D81D17" w14:textId="77777777" w:rsidR="008F1968" w:rsidRDefault="008F1968" w:rsidP="00991B2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37E68" w14:textId="77777777" w:rsidR="00954BD8" w:rsidRDefault="00CF05D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774A191DEDD04DD88EE7772533749BC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4BD8">
          <w:rPr>
            <w:rFonts w:asciiTheme="majorHAnsi" w:eastAsiaTheme="majorEastAsia" w:hAnsiTheme="majorHAnsi" w:cstheme="majorBidi"/>
            <w:sz w:val="32"/>
            <w:szCs w:val="32"/>
          </w:rPr>
          <w:t>CSE 5/7320 – Artificial Intelligence</w:t>
        </w:r>
      </w:sdtContent>
    </w:sdt>
    <w:r w:rsidR="00954BD8">
      <w:rPr>
        <w:rFonts w:asciiTheme="majorHAnsi" w:eastAsiaTheme="majorEastAsia" w:hAnsiTheme="majorHAnsi" w:cstheme="majorBidi"/>
        <w:sz w:val="32"/>
        <w:szCs w:val="32"/>
      </w:rPr>
      <w:tab/>
      <w:t>Homework #3</w:t>
    </w:r>
  </w:p>
  <w:p w14:paraId="45F5140D" w14:textId="77777777" w:rsidR="00954BD8" w:rsidRDefault="00954B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25681"/>
    <w:multiLevelType w:val="hybridMultilevel"/>
    <w:tmpl w:val="C9F2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2B6841"/>
    <w:multiLevelType w:val="hybridMultilevel"/>
    <w:tmpl w:val="06FC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B539A"/>
    <w:multiLevelType w:val="hybridMultilevel"/>
    <w:tmpl w:val="82A6A19C"/>
    <w:lvl w:ilvl="0" w:tplc="BB007A78">
      <w:start w:val="1"/>
      <w:numFmt w:val="decimal"/>
      <w:pStyle w:val="hwitem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ED"/>
    <w:rsid w:val="00001476"/>
    <w:rsid w:val="00022BBB"/>
    <w:rsid w:val="00026BCE"/>
    <w:rsid w:val="0003537F"/>
    <w:rsid w:val="00097908"/>
    <w:rsid w:val="001208A9"/>
    <w:rsid w:val="001265DD"/>
    <w:rsid w:val="00166D87"/>
    <w:rsid w:val="001A197C"/>
    <w:rsid w:val="001A66F0"/>
    <w:rsid w:val="001A7CE6"/>
    <w:rsid w:val="00233006"/>
    <w:rsid w:val="0023593E"/>
    <w:rsid w:val="002667E5"/>
    <w:rsid w:val="002812CE"/>
    <w:rsid w:val="002855C1"/>
    <w:rsid w:val="002B3018"/>
    <w:rsid w:val="002D5DC1"/>
    <w:rsid w:val="0030038E"/>
    <w:rsid w:val="00342569"/>
    <w:rsid w:val="00351564"/>
    <w:rsid w:val="00365466"/>
    <w:rsid w:val="003A2FD3"/>
    <w:rsid w:val="003E5811"/>
    <w:rsid w:val="00403552"/>
    <w:rsid w:val="004212BF"/>
    <w:rsid w:val="00461185"/>
    <w:rsid w:val="00482D5E"/>
    <w:rsid w:val="004B17B9"/>
    <w:rsid w:val="004E3DF1"/>
    <w:rsid w:val="005031C8"/>
    <w:rsid w:val="0052313F"/>
    <w:rsid w:val="00530EB1"/>
    <w:rsid w:val="005507FC"/>
    <w:rsid w:val="0057761B"/>
    <w:rsid w:val="00581487"/>
    <w:rsid w:val="005B0684"/>
    <w:rsid w:val="005C0FBB"/>
    <w:rsid w:val="00614F9E"/>
    <w:rsid w:val="006B1E78"/>
    <w:rsid w:val="006C4F04"/>
    <w:rsid w:val="006E6CBB"/>
    <w:rsid w:val="006F5E87"/>
    <w:rsid w:val="00725B42"/>
    <w:rsid w:val="007371E5"/>
    <w:rsid w:val="00770C33"/>
    <w:rsid w:val="007A72AE"/>
    <w:rsid w:val="007B2387"/>
    <w:rsid w:val="007B2454"/>
    <w:rsid w:val="007D7BEC"/>
    <w:rsid w:val="007E2921"/>
    <w:rsid w:val="00804439"/>
    <w:rsid w:val="008169C8"/>
    <w:rsid w:val="0083151B"/>
    <w:rsid w:val="00855744"/>
    <w:rsid w:val="00867CB5"/>
    <w:rsid w:val="008860E8"/>
    <w:rsid w:val="008D5535"/>
    <w:rsid w:val="008F0F32"/>
    <w:rsid w:val="008F1968"/>
    <w:rsid w:val="00907E69"/>
    <w:rsid w:val="00911D53"/>
    <w:rsid w:val="009155E2"/>
    <w:rsid w:val="00952007"/>
    <w:rsid w:val="00954BD8"/>
    <w:rsid w:val="00962652"/>
    <w:rsid w:val="0097578D"/>
    <w:rsid w:val="00980BFC"/>
    <w:rsid w:val="00991B23"/>
    <w:rsid w:val="00A1059D"/>
    <w:rsid w:val="00A54A7C"/>
    <w:rsid w:val="00A62C69"/>
    <w:rsid w:val="00A875CC"/>
    <w:rsid w:val="00AB15C7"/>
    <w:rsid w:val="00AC5316"/>
    <w:rsid w:val="00B04862"/>
    <w:rsid w:val="00B071ED"/>
    <w:rsid w:val="00B13008"/>
    <w:rsid w:val="00B46FC2"/>
    <w:rsid w:val="00BA026B"/>
    <w:rsid w:val="00BA44F4"/>
    <w:rsid w:val="00BB19F5"/>
    <w:rsid w:val="00BB4FD9"/>
    <w:rsid w:val="00BD0578"/>
    <w:rsid w:val="00BD2177"/>
    <w:rsid w:val="00C038E0"/>
    <w:rsid w:val="00C1654B"/>
    <w:rsid w:val="00C32C5D"/>
    <w:rsid w:val="00C406E7"/>
    <w:rsid w:val="00C46D3C"/>
    <w:rsid w:val="00C54539"/>
    <w:rsid w:val="00C86938"/>
    <w:rsid w:val="00C977A7"/>
    <w:rsid w:val="00CB27AC"/>
    <w:rsid w:val="00CB7BF5"/>
    <w:rsid w:val="00CC083F"/>
    <w:rsid w:val="00CF05D8"/>
    <w:rsid w:val="00D40F02"/>
    <w:rsid w:val="00D6510F"/>
    <w:rsid w:val="00D80A27"/>
    <w:rsid w:val="00D87671"/>
    <w:rsid w:val="00DD1E9E"/>
    <w:rsid w:val="00DD2039"/>
    <w:rsid w:val="00DE6864"/>
    <w:rsid w:val="00DE7A19"/>
    <w:rsid w:val="00DF4B82"/>
    <w:rsid w:val="00E66D21"/>
    <w:rsid w:val="00E852BB"/>
    <w:rsid w:val="00EB04DF"/>
    <w:rsid w:val="00EB54F4"/>
    <w:rsid w:val="00ED42B7"/>
    <w:rsid w:val="00EF7277"/>
    <w:rsid w:val="00F00A6C"/>
    <w:rsid w:val="00F218B1"/>
    <w:rsid w:val="00F44044"/>
    <w:rsid w:val="00F52511"/>
    <w:rsid w:val="00F55DB5"/>
    <w:rsid w:val="00F761EC"/>
    <w:rsid w:val="00F83713"/>
    <w:rsid w:val="00F95E2B"/>
    <w:rsid w:val="00FF4402"/>
    <w:rsid w:val="00FF583C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06E6"/>
  <w15:docId w15:val="{A886E146-0211-4BC0-BDAC-865D7558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C69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-Web">
    <w:name w:val="Section-Web"/>
    <w:basedOn w:val="Normal"/>
    <w:next w:val="Normal"/>
    <w:link w:val="Section-WebChar"/>
    <w:qFormat/>
    <w:rsid w:val="008D5535"/>
    <w:pPr>
      <w:pBdr>
        <w:bottom w:val="single" w:sz="4" w:space="1" w:color="17365D" w:themeColor="text2" w:themeShade="BF"/>
      </w:pBdr>
      <w:shd w:val="clear" w:color="auto" w:fill="F2F2F2" w:themeFill="background1" w:themeFillShade="F2"/>
      <w:spacing w:before="60" w:after="60"/>
    </w:pPr>
    <w:rPr>
      <w:b/>
      <w:i/>
      <w:color w:val="C00000"/>
    </w:rPr>
  </w:style>
  <w:style w:type="character" w:customStyle="1" w:styleId="Section-WebChar">
    <w:name w:val="Section-Web Char"/>
    <w:basedOn w:val="DefaultParagraphFont"/>
    <w:link w:val="Section-Web"/>
    <w:locked/>
    <w:rsid w:val="008D5535"/>
    <w:rPr>
      <w:rFonts w:ascii="Palatino Linotype" w:hAnsi="Palatino Linotype"/>
      <w:b/>
      <w:i/>
      <w:color w:val="C00000"/>
      <w:shd w:val="clear" w:color="auto" w:fill="F2F2F2" w:themeFill="background1" w:themeFillShade="F2"/>
    </w:rPr>
  </w:style>
  <w:style w:type="paragraph" w:customStyle="1" w:styleId="Section-web0">
    <w:name w:val="Section-web"/>
    <w:basedOn w:val="Normal"/>
    <w:next w:val="Normal"/>
    <w:link w:val="Section-webChar0"/>
    <w:qFormat/>
    <w:rsid w:val="008D5535"/>
    <w:pPr>
      <w:pBdr>
        <w:bottom w:val="single" w:sz="4" w:space="1" w:color="D9D9D9" w:themeColor="background1" w:themeShade="D9"/>
      </w:pBdr>
      <w:shd w:val="clear" w:color="auto" w:fill="F2F2F2" w:themeFill="background1" w:themeFillShade="F2"/>
      <w:spacing w:before="60" w:after="60"/>
      <w:contextualSpacing/>
    </w:pPr>
    <w:rPr>
      <w:b/>
      <w:i/>
      <w:color w:val="C00000"/>
    </w:rPr>
  </w:style>
  <w:style w:type="character" w:customStyle="1" w:styleId="Section-webChar0">
    <w:name w:val="Section-web Char"/>
    <w:basedOn w:val="DefaultParagraphFont"/>
    <w:link w:val="Section-web0"/>
    <w:rsid w:val="008D5535"/>
    <w:rPr>
      <w:rFonts w:ascii="Palatino Linotype" w:hAnsi="Palatino Linotype"/>
      <w:b/>
      <w:i/>
      <w:color w:val="C00000"/>
      <w:shd w:val="clear" w:color="auto" w:fill="F2F2F2" w:themeFill="background1" w:themeFillShade="F2"/>
    </w:rPr>
  </w:style>
  <w:style w:type="paragraph" w:customStyle="1" w:styleId="SectionWeb">
    <w:name w:val="Section_Web"/>
    <w:basedOn w:val="Section-web0"/>
    <w:next w:val="Normal"/>
    <w:qFormat/>
    <w:rsid w:val="00EB04DF"/>
  </w:style>
  <w:style w:type="paragraph" w:styleId="ListParagraph">
    <w:name w:val="List Paragraph"/>
    <w:basedOn w:val="Normal"/>
    <w:link w:val="ListParagraphChar"/>
    <w:uiPriority w:val="34"/>
    <w:qFormat/>
    <w:rsid w:val="00097908"/>
    <w:pPr>
      <w:ind w:left="720"/>
      <w:contextualSpacing/>
    </w:pPr>
  </w:style>
  <w:style w:type="table" w:styleId="TableGrid">
    <w:name w:val="Table Grid"/>
    <w:basedOn w:val="TableNormal"/>
    <w:uiPriority w:val="59"/>
    <w:rsid w:val="0009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6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9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23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99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23"/>
    <w:rPr>
      <w:rFonts w:ascii="Palatino Linotype" w:hAnsi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2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567"/>
    </w:pPr>
    <w:rPr>
      <w:rFonts w:ascii="courier-new" w:eastAsia="Times New Roman" w:hAnsi="courier-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1EC"/>
    <w:rPr>
      <w:rFonts w:ascii="courier-new" w:eastAsia="Times New Roman" w:hAnsi="courier-new" w:cs="Courier New"/>
    </w:rPr>
  </w:style>
  <w:style w:type="paragraph" w:styleId="NormalWeb">
    <w:name w:val="Normal (Web)"/>
    <w:basedOn w:val="Normal"/>
    <w:uiPriority w:val="99"/>
    <w:semiHidden/>
    <w:unhideWhenUsed/>
    <w:rsid w:val="00581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witem">
    <w:name w:val="hw_item"/>
    <w:basedOn w:val="ListParagraph"/>
    <w:link w:val="hwitemChar"/>
    <w:qFormat/>
    <w:rsid w:val="0030038E"/>
    <w:pPr>
      <w:numPr>
        <w:numId w:val="1"/>
      </w:numPr>
      <w:pBdr>
        <w:top w:val="single" w:sz="4" w:space="1" w:color="C0504D" w:themeColor="accent2"/>
      </w:pBdr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B17B9"/>
    <w:rPr>
      <w:rFonts w:ascii="Palatino Linotype" w:hAnsi="Palatino Linotype"/>
    </w:rPr>
  </w:style>
  <w:style w:type="character" w:customStyle="1" w:styleId="hwitemChar">
    <w:name w:val="hw_item Char"/>
    <w:basedOn w:val="ListParagraphChar"/>
    <w:link w:val="hwitem"/>
    <w:rsid w:val="004B17B9"/>
    <w:rPr>
      <w:rFonts w:ascii="Palatino Linotype" w:hAnsi="Palatino Linotype"/>
    </w:rPr>
  </w:style>
  <w:style w:type="character" w:customStyle="1" w:styleId="cmd">
    <w:name w:val="cmd"/>
    <w:basedOn w:val="DefaultParagraphFont"/>
    <w:uiPriority w:val="1"/>
    <w:qFormat/>
    <w:rsid w:val="00A54A7C"/>
    <w:rPr>
      <w:rFonts w:ascii="Candara" w:hAnsi="Candara"/>
      <w:noProof/>
      <w:color w:val="002060"/>
      <w:spacing w:val="20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ela\Documents\My%20Templates\Homework%20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4A191DEDD04DD88EE7772533749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82C1F-437F-4A7D-B7EA-412849D6475B}"/>
      </w:docPartPr>
      <w:docPartBody>
        <w:p w:rsidR="00271CC6" w:rsidRDefault="003757E7">
          <w:pPr>
            <w:pStyle w:val="774A191DEDD04DD88EE7772533749B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57E7"/>
    <w:rsid w:val="00271CC6"/>
    <w:rsid w:val="00364043"/>
    <w:rsid w:val="003757E7"/>
    <w:rsid w:val="00602143"/>
    <w:rsid w:val="0089310E"/>
    <w:rsid w:val="00900497"/>
    <w:rsid w:val="009F4756"/>
    <w:rsid w:val="00AD51B5"/>
    <w:rsid w:val="00D33631"/>
    <w:rsid w:val="00FA6CBD"/>
    <w:rsid w:val="00F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4A191DEDD04DD88EE7772533749BC1">
    <w:name w:val="774A191DEDD04DD88EE7772533749BC1"/>
    <w:rsid w:val="00271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 Assignment.dotx</Template>
  <TotalTime>46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5/7320 – Artificial Intelligence</vt:lpstr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5/7320 – Artificial Intelligence</dc:title>
  <dc:creator>Mihaela</dc:creator>
  <cp:lastModifiedBy>Mihaela</cp:lastModifiedBy>
  <cp:revision>10</cp:revision>
  <dcterms:created xsi:type="dcterms:W3CDTF">2015-02-25T02:35:00Z</dcterms:created>
  <dcterms:modified xsi:type="dcterms:W3CDTF">2015-02-26T01:31:00Z</dcterms:modified>
</cp:coreProperties>
</file>