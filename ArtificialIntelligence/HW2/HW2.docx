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69FC5" w14:textId="59A26E98" w:rsidR="006B264A" w:rsidRPr="006B264A" w:rsidRDefault="00DC04CA" w:rsidP="006B264A">
      <w:pPr>
        <w:pStyle w:val="Subtitle"/>
        <w:pBdr>
          <w:bottom w:val="single" w:sz="4" w:space="1" w:color="830F0E" w:themeColor="accent1" w:themeShade="BF"/>
        </w:pBdr>
        <w:jc w:val="center"/>
      </w:pPr>
      <w:r w:rsidRPr="006B264A">
        <w:rPr>
          <w:b/>
          <w:color w:val="002060"/>
          <w:highlight w:val="yellow"/>
        </w:rPr>
        <w:t>C#.NET</w:t>
      </w:r>
      <w:r w:rsidR="00455C3B" w:rsidRPr="006B264A">
        <w:rPr>
          <w:b/>
          <w:color w:val="002060"/>
        </w:rPr>
        <w:t xml:space="preserve"> </w:t>
      </w:r>
      <w:r w:rsidR="006B264A" w:rsidRPr="006B264A">
        <w:rPr>
          <w:b/>
          <w:color w:val="002060"/>
        </w:rPr>
        <w:t xml:space="preserve">and </w:t>
      </w:r>
      <w:r w:rsidR="00455C3B" w:rsidRPr="006B264A">
        <w:rPr>
          <w:b/>
          <w:color w:val="002060"/>
          <w:highlight w:val="yellow"/>
        </w:rPr>
        <w:t>F#.NET</w:t>
      </w:r>
      <w:r w:rsidRPr="006B264A">
        <w:rPr>
          <w:b/>
          <w:color w:val="002060"/>
        </w:rPr>
        <w:t xml:space="preserve"> Functional Programming Assignment</w:t>
      </w:r>
      <w:r w:rsidR="006B264A">
        <w:rPr>
          <w:b/>
          <w:color w:val="002060"/>
        </w:rPr>
        <w:t xml:space="preserve"> [</w:t>
      </w:r>
      <w:r w:rsidR="00AB4D53">
        <w:rPr>
          <w:b/>
          <w:color w:val="002060"/>
        </w:rPr>
        <w:t>50 pts]</w:t>
      </w:r>
      <w:r w:rsidR="006B264A">
        <w:br/>
      </w:r>
      <w:r w:rsidR="006B264A" w:rsidRPr="006B264A">
        <w:rPr>
          <w:b/>
          <w:color w:val="002060"/>
        </w:rPr>
        <w:t>Due Date</w:t>
      </w:r>
      <w:r w:rsidR="006B264A" w:rsidRPr="006B264A">
        <w:rPr>
          <w:color w:val="002060"/>
        </w:rPr>
        <w:t xml:space="preserve">: </w:t>
      </w:r>
      <w:r w:rsidR="006B264A" w:rsidRPr="006B264A">
        <w:rPr>
          <w:color w:val="002060"/>
          <w:highlight w:val="yellow"/>
        </w:rPr>
        <w:t>Feb. 25, 2015</w:t>
      </w:r>
    </w:p>
    <w:p w14:paraId="7F7BCE3C" w14:textId="77777777" w:rsidR="00E44F5F" w:rsidRDefault="00E12A13">
      <w:pPr>
        <w:pStyle w:val="Heading1"/>
      </w:pPr>
      <w:r>
        <w:t>How to s</w:t>
      </w:r>
      <w:r w:rsidR="00DC04CA">
        <w:t xml:space="preserve">ubmit </w:t>
      </w:r>
      <w:r>
        <w:t>y</w:t>
      </w:r>
      <w:r w:rsidR="00DC04CA">
        <w:t xml:space="preserve">our </w:t>
      </w:r>
      <w:r>
        <w:t>s</w:t>
      </w:r>
      <w:r w:rsidR="00DC04CA">
        <w:t>olution</w:t>
      </w:r>
    </w:p>
    <w:p w14:paraId="43F07DBE" w14:textId="5D98EFCF" w:rsidR="00455C3B" w:rsidRDefault="00455C3B" w:rsidP="00670B15">
      <w:r>
        <w:t xml:space="preserve">You must implement the four functions below in </w:t>
      </w:r>
      <w:r w:rsidRPr="00133DB7">
        <w:rPr>
          <w:u w:val="single"/>
        </w:rPr>
        <w:t>both</w:t>
      </w:r>
      <w:r>
        <w:t xml:space="preserve"> C#.NET and F#.NET.</w:t>
      </w:r>
      <w:r w:rsidR="00837698">
        <w:t xml:space="preserve"> The load test must also be executed for both C# and F# implementation. For C# you must write a load test method (use System.Diagnostics.</w:t>
      </w:r>
      <w:bookmarkStart w:id="0" w:name="_GoBack"/>
      <w:bookmarkEnd w:id="0"/>
      <w:r w:rsidR="00837698">
        <w:t>Stopwatch) and for F# you may use the #time “on” directive in the FSI window.</w:t>
      </w:r>
    </w:p>
    <w:p w14:paraId="7D4CA8D6" w14:textId="0ABF47C0" w:rsidR="00455C3B" w:rsidRDefault="00DC04CA" w:rsidP="00670B15">
      <w:r>
        <w:t>Provide</w:t>
      </w:r>
      <w:r w:rsidR="00455C3B">
        <w:t xml:space="preserve"> a</w:t>
      </w:r>
      <w:r>
        <w:t xml:space="preserve"> source code file</w:t>
      </w:r>
      <w:r w:rsidR="00455C3B">
        <w:t xml:space="preserve"> </w:t>
      </w:r>
      <w:r w:rsidR="00455C3B" w:rsidRPr="00133DB7">
        <w:rPr>
          <w:u w:val="single"/>
        </w:rPr>
        <w:t>for each language</w:t>
      </w:r>
      <w:r w:rsidR="00455C3B">
        <w:t>-specific solution</w:t>
      </w:r>
      <w:r>
        <w:t xml:space="preserve"> (</w:t>
      </w:r>
      <w:r w:rsidR="00455C3B">
        <w:t xml:space="preserve">one </w:t>
      </w:r>
      <w:r w:rsidR="00E82C0F">
        <w:t>Hw</w:t>
      </w:r>
      <w:r w:rsidR="00842EEB">
        <w:t>2</w:t>
      </w:r>
      <w:r>
        <w:t>.cs</w:t>
      </w:r>
      <w:r w:rsidR="00455C3B">
        <w:t xml:space="preserve"> file and one Hw2.fs file</w:t>
      </w:r>
      <w:r>
        <w:t>)</w:t>
      </w:r>
      <w:r w:rsidR="00455C3B">
        <w:t>.</w:t>
      </w:r>
    </w:p>
    <w:p w14:paraId="213A7D84" w14:textId="25FC0780" w:rsidR="00455C3B" w:rsidRDefault="00455C3B" w:rsidP="00670B15">
      <w:r>
        <w:t xml:space="preserve">The </w:t>
      </w:r>
      <w:r w:rsidRPr="00133DB7">
        <w:rPr>
          <w:b/>
        </w:rPr>
        <w:t xml:space="preserve">Hw2.cs </w:t>
      </w:r>
      <w:r>
        <w:t xml:space="preserve">file must </w:t>
      </w:r>
      <w:r w:rsidR="00133DB7">
        <w:t>contain</w:t>
      </w:r>
      <w:r>
        <w:t xml:space="preserve"> the implementation class of the provided interface IHw2.cs.</w:t>
      </w:r>
    </w:p>
    <w:p w14:paraId="7F7BCE3D" w14:textId="3702385A" w:rsidR="00670B15" w:rsidRDefault="00455C3B" w:rsidP="00670B15">
      <w:r>
        <w:t xml:space="preserve">The </w:t>
      </w:r>
      <w:r w:rsidRPr="00133DB7">
        <w:rPr>
          <w:b/>
        </w:rPr>
        <w:t>Hw2.fs</w:t>
      </w:r>
      <w:r>
        <w:t xml:space="preserve"> file must </w:t>
      </w:r>
      <w:r w:rsidR="00133DB7">
        <w:t>contain</w:t>
      </w:r>
      <w:r>
        <w:t xml:space="preserve"> the implementation class of the provided interface type IHw2.fs.</w:t>
      </w:r>
      <w:r>
        <w:rPr>
          <w:b/>
        </w:rPr>
        <w:t xml:space="preserve"> </w:t>
      </w:r>
    </w:p>
    <w:p w14:paraId="7F7BCE3F" w14:textId="48DBF837" w:rsidR="00DC04CA" w:rsidRDefault="00E12A13" w:rsidP="00DC04CA">
      <w:pPr>
        <w:pStyle w:val="Heading1"/>
      </w:pPr>
      <w:r w:rsidRPr="006B264A">
        <w:rPr>
          <w:b/>
        </w:rPr>
        <w:t>Function 1</w:t>
      </w:r>
      <w:r w:rsidR="006B264A" w:rsidRPr="006B264A">
        <w:rPr>
          <w:b/>
        </w:rPr>
        <w:t xml:space="preserve"> [10 pts]</w:t>
      </w:r>
      <w:r w:rsidRPr="006B264A">
        <w:rPr>
          <w:b/>
        </w:rPr>
        <w:t>:</w:t>
      </w:r>
      <w:r>
        <w:t xml:space="preserve"> </w:t>
      </w:r>
      <w:r w:rsidR="00263DF4">
        <w:t>The s</w:t>
      </w:r>
      <w:r w:rsidR="00DC04CA">
        <w:t xml:space="preserve">um of even and </w:t>
      </w:r>
      <w:r w:rsidR="00263DF4">
        <w:t xml:space="preserve">the sum of </w:t>
      </w:r>
      <w:r w:rsidR="00DC04CA">
        <w:t>odd numbers of a list</w:t>
      </w:r>
      <w:r w:rsidR="006B264A">
        <w:t xml:space="preserve"> </w:t>
      </w:r>
      <w:r w:rsidR="006B264A" w:rsidRPr="006B264A">
        <w:rPr>
          <w:color w:val="auto"/>
        </w:rPr>
        <w:t>(5 pts for C#, 5 pts for F#)</w:t>
      </w:r>
    </w:p>
    <w:p w14:paraId="7F7BCE40" w14:textId="7FFDAD67" w:rsidR="00DC04CA" w:rsidRDefault="00DC04CA" w:rsidP="00DC04CA">
      <w:r>
        <w:t xml:space="preserve">Implement a function that calculates the sum of all even numbers and the sum of all odd numbers of a given list by returning a </w:t>
      </w:r>
      <w:r w:rsidRPr="00263DF4">
        <w:rPr>
          <w:u w:val="single"/>
        </w:rPr>
        <w:t>tuple</w:t>
      </w:r>
      <w:r>
        <w:t xml:space="preserve"> of these two results.</w:t>
      </w:r>
      <w:r w:rsidR="004071AB">
        <w:t xml:space="preserve"> </w:t>
      </w:r>
      <w:r w:rsidR="004071AB">
        <w:rPr>
          <w:b/>
        </w:rPr>
        <w:t xml:space="preserve">Note: </w:t>
      </w:r>
      <w:r w:rsidR="00133DB7">
        <w:t>In C#.NET y</w:t>
      </w:r>
      <w:r w:rsidR="004071AB">
        <w:t xml:space="preserve">ou </w:t>
      </w:r>
      <w:r w:rsidR="004071AB" w:rsidRPr="00133DB7">
        <w:rPr>
          <w:u w:val="single"/>
        </w:rPr>
        <w:t>must</w:t>
      </w:r>
      <w:r w:rsidR="004071AB">
        <w:t xml:space="preserve"> use LINQ extension methods to implement the two sums. Do </w:t>
      </w:r>
      <w:r w:rsidR="004071AB" w:rsidRPr="00263DF4">
        <w:rPr>
          <w:u w:val="single"/>
        </w:rPr>
        <w:t>not</w:t>
      </w:r>
      <w:r w:rsidR="004071AB">
        <w:t xml:space="preserve"> use explicit FOR</w:t>
      </w:r>
      <w:r w:rsidR="00263DF4">
        <w:t>/WHILE</w:t>
      </w:r>
      <w:r w:rsidR="004071AB">
        <w:t xml:space="preserve"> loops nor recursion.</w:t>
      </w:r>
      <w:r w:rsidR="00133DB7">
        <w:t xml:space="preserve"> In F#.NET you may use recursion (or any method you like).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250"/>
        <w:gridCol w:w="2610"/>
      </w:tblGrid>
      <w:tr w:rsidR="00133DB7" w14:paraId="4CFE94B7" w14:textId="77777777" w:rsidTr="00133DB7">
        <w:tc>
          <w:tcPr>
            <w:tcW w:w="2155" w:type="dxa"/>
          </w:tcPr>
          <w:p w14:paraId="78C50EDC" w14:textId="77777777" w:rsidR="00133DB7" w:rsidRDefault="00133DB7" w:rsidP="00133DB7">
            <w:r w:rsidRPr="00E12A13">
              <w:rPr>
                <w:b/>
              </w:rPr>
              <w:t>Function</w:t>
            </w:r>
            <w:r>
              <w:t xml:space="preserve">: </w:t>
            </w:r>
            <w:r w:rsidRPr="00E12A13">
              <w:rPr>
                <w:color w:val="C00000"/>
              </w:rPr>
              <w:t>SumEvenAndOdd</w:t>
            </w:r>
          </w:p>
          <w:p w14:paraId="0864A0DE" w14:textId="77777777" w:rsidR="00133DB7" w:rsidRDefault="00133DB7" w:rsidP="00DC04CA">
            <w:pPr>
              <w:rPr>
                <w:b/>
              </w:rPr>
            </w:pPr>
          </w:p>
        </w:tc>
        <w:tc>
          <w:tcPr>
            <w:tcW w:w="2250" w:type="dxa"/>
          </w:tcPr>
          <w:p w14:paraId="177C10C9" w14:textId="0DC21BCF" w:rsidR="00133DB7" w:rsidRDefault="00133DB7" w:rsidP="00DC04CA">
            <w:pPr>
              <w:rPr>
                <w:b/>
              </w:rPr>
            </w:pPr>
            <w:r>
              <w:rPr>
                <w:b/>
              </w:rPr>
              <w:t>C#.NET</w:t>
            </w:r>
          </w:p>
        </w:tc>
        <w:tc>
          <w:tcPr>
            <w:tcW w:w="2610" w:type="dxa"/>
          </w:tcPr>
          <w:p w14:paraId="0D9CA1F9" w14:textId="6AB18B32" w:rsidR="00133DB7" w:rsidRDefault="00133DB7" w:rsidP="00DC04CA">
            <w:pPr>
              <w:rPr>
                <w:b/>
              </w:rPr>
            </w:pPr>
            <w:r>
              <w:rPr>
                <w:b/>
              </w:rPr>
              <w:t>F#.NET</w:t>
            </w:r>
          </w:p>
        </w:tc>
      </w:tr>
      <w:tr w:rsidR="00133DB7" w14:paraId="3539D43C" w14:textId="77777777" w:rsidTr="00133DB7">
        <w:tc>
          <w:tcPr>
            <w:tcW w:w="2155" w:type="dxa"/>
          </w:tcPr>
          <w:p w14:paraId="5D9C005A" w14:textId="40AB2C4D" w:rsidR="00133DB7" w:rsidRDefault="00133DB7" w:rsidP="00DC04C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50" w:type="dxa"/>
          </w:tcPr>
          <w:p w14:paraId="44C66EA9" w14:textId="283DC383" w:rsidR="00133DB7" w:rsidRDefault="00133DB7" w:rsidP="00DC04CA">
            <w:pPr>
              <w:rPr>
                <w:b/>
              </w:rPr>
            </w:pPr>
            <w:r>
              <w:t>List&lt;int&gt;</w:t>
            </w:r>
          </w:p>
        </w:tc>
        <w:tc>
          <w:tcPr>
            <w:tcW w:w="2610" w:type="dxa"/>
          </w:tcPr>
          <w:p w14:paraId="0B902DCD" w14:textId="17B4EB86" w:rsidR="00133DB7" w:rsidRPr="00133DB7" w:rsidRDefault="00133DB7" w:rsidP="00DC04CA">
            <w:r>
              <w:t>i</w:t>
            </w:r>
            <w:r w:rsidRPr="00133DB7">
              <w:t>nt list</w:t>
            </w:r>
          </w:p>
        </w:tc>
      </w:tr>
      <w:tr w:rsidR="00133DB7" w14:paraId="7AC77D5B" w14:textId="77777777" w:rsidTr="00133DB7">
        <w:tc>
          <w:tcPr>
            <w:tcW w:w="2155" w:type="dxa"/>
          </w:tcPr>
          <w:p w14:paraId="068FD592" w14:textId="01CF4E22" w:rsidR="00133DB7" w:rsidRDefault="00133DB7" w:rsidP="00DC04C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50" w:type="dxa"/>
          </w:tcPr>
          <w:p w14:paraId="5700F85C" w14:textId="47161F66" w:rsidR="00133DB7" w:rsidRDefault="00133DB7" w:rsidP="00DC04CA">
            <w:pPr>
              <w:rPr>
                <w:b/>
              </w:rPr>
            </w:pPr>
            <w:r>
              <w:t>Tuple&lt;int,int&gt;</w:t>
            </w:r>
          </w:p>
        </w:tc>
        <w:tc>
          <w:tcPr>
            <w:tcW w:w="2610" w:type="dxa"/>
          </w:tcPr>
          <w:p w14:paraId="5B44D5B6" w14:textId="40E1F11C" w:rsidR="00133DB7" w:rsidRPr="00133DB7" w:rsidRDefault="00133DB7" w:rsidP="00DC04CA">
            <w:r>
              <w:t>int * int</w:t>
            </w:r>
          </w:p>
        </w:tc>
      </w:tr>
    </w:tbl>
    <w:p w14:paraId="7605ABB2" w14:textId="77777777" w:rsidR="00133DB7" w:rsidRDefault="00133DB7" w:rsidP="00DC04CA">
      <w:pPr>
        <w:rPr>
          <w:b/>
        </w:rPr>
      </w:pPr>
    </w:p>
    <w:p w14:paraId="7F7BCE41" w14:textId="3C34D04C" w:rsidR="00DC04CA" w:rsidRDefault="00DC04CA" w:rsidP="00DC04CA">
      <w:r w:rsidRPr="00E12A13">
        <w:rPr>
          <w:b/>
        </w:rPr>
        <w:t>Example</w:t>
      </w:r>
      <w:r>
        <w:t xml:space="preserve">: When </w:t>
      </w:r>
      <w:r w:rsidR="00E12A13">
        <w:t xml:space="preserve">the </w:t>
      </w:r>
      <w:r>
        <w:t xml:space="preserve">input list is [1,2,3,4,5], then the function returns </w:t>
      </w:r>
      <w:r w:rsidR="00E12A13">
        <w:t xml:space="preserve">the tuple (6,9), </w:t>
      </w:r>
      <w:r>
        <w:t>where 6=2+4 (sum of even numbers), and 9=1+3+5 (sum of odd numbers)</w:t>
      </w:r>
      <w:r w:rsidR="00E12A13">
        <w:t>.</w:t>
      </w:r>
    </w:p>
    <w:p w14:paraId="7F7BCE42" w14:textId="6A57E97A" w:rsidR="00E12A13" w:rsidRDefault="00263DF4" w:rsidP="00263DF4">
      <w:pPr>
        <w:pStyle w:val="Heading1"/>
      </w:pPr>
      <w:r w:rsidRPr="006B264A">
        <w:rPr>
          <w:b/>
        </w:rPr>
        <w:t>Function 2</w:t>
      </w:r>
      <w:r w:rsidR="00262DBE" w:rsidRPr="006B264A">
        <w:rPr>
          <w:b/>
        </w:rPr>
        <w:t>.1</w:t>
      </w:r>
      <w:r w:rsidR="006B264A">
        <w:t xml:space="preserve"> </w:t>
      </w:r>
      <w:r w:rsidR="006B264A" w:rsidRPr="00AB4D53">
        <w:rPr>
          <w:b/>
        </w:rPr>
        <w:t>[10 pts]</w:t>
      </w:r>
      <w:r>
        <w:t xml:space="preserve">: The sub-list of all numbers divisible by three </w:t>
      </w:r>
      <w:r w:rsidR="00262DBE">
        <w:t>using LINQ</w:t>
      </w:r>
      <w:r w:rsidR="003C03CA">
        <w:t xml:space="preserve"> (C#) and List library functions (F#)</w:t>
      </w:r>
    </w:p>
    <w:p w14:paraId="7F7BCE43" w14:textId="6F21962F" w:rsidR="00263DF4" w:rsidRDefault="00263DF4" w:rsidP="00263DF4">
      <w:r>
        <w:t xml:space="preserve">Implement a function that extracts from the input list all numbers divisible by three and returns a list of these numbers, preserving the ordering in the original list. </w:t>
      </w:r>
      <w:r>
        <w:rPr>
          <w:b/>
        </w:rPr>
        <w:t>Note:</w:t>
      </w:r>
      <w:r w:rsidR="00133DB7">
        <w:t xml:space="preserve"> In C#.NET y</w:t>
      </w:r>
      <w:r>
        <w:t xml:space="preserve">ou </w:t>
      </w:r>
      <w:r w:rsidRPr="00133DB7">
        <w:rPr>
          <w:u w:val="single"/>
        </w:rPr>
        <w:t>must</w:t>
      </w:r>
      <w:r>
        <w:t xml:space="preserve"> use LINQ extension methods (no recursion, no explicit for/while loops).</w:t>
      </w:r>
      <w:r w:rsidR="00133DB7">
        <w:t xml:space="preserve"> In F#.NET you </w:t>
      </w:r>
      <w:r w:rsidR="003C03CA">
        <w:t>must</w:t>
      </w:r>
      <w:r w:rsidR="00133DB7">
        <w:t xml:space="preserve"> use an inbuilt List function from the “List” library, but you may not reuse this implementation for problems 2.2 and 2.3.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2340"/>
        <w:gridCol w:w="2520"/>
      </w:tblGrid>
      <w:tr w:rsidR="00133DB7" w14:paraId="485F1C8B" w14:textId="77777777" w:rsidTr="0086307F">
        <w:tc>
          <w:tcPr>
            <w:tcW w:w="1165" w:type="dxa"/>
          </w:tcPr>
          <w:p w14:paraId="51C303D9" w14:textId="09821793" w:rsidR="00133DB7" w:rsidRDefault="00BB4389" w:rsidP="0086307F">
            <w:pPr>
              <w:rPr>
                <w:b/>
              </w:rPr>
            </w:pPr>
            <w:r w:rsidRPr="00E12A13">
              <w:rPr>
                <w:b/>
              </w:rPr>
              <w:t>Function</w:t>
            </w:r>
            <w:r>
              <w:t xml:space="preserve">: </w:t>
            </w:r>
            <w:r w:rsidRPr="00BB4389">
              <w:rPr>
                <w:color w:val="C00000"/>
              </w:rPr>
              <w:t>ListElementsDivisibleBy3</w:t>
            </w:r>
            <w:r>
              <w:br/>
            </w:r>
          </w:p>
        </w:tc>
        <w:tc>
          <w:tcPr>
            <w:tcW w:w="2340" w:type="dxa"/>
          </w:tcPr>
          <w:p w14:paraId="41778FF9" w14:textId="77777777" w:rsidR="00133DB7" w:rsidRDefault="00133DB7" w:rsidP="0086307F">
            <w:pPr>
              <w:rPr>
                <w:b/>
              </w:rPr>
            </w:pPr>
            <w:r>
              <w:rPr>
                <w:b/>
              </w:rPr>
              <w:t>C#.NET</w:t>
            </w:r>
          </w:p>
        </w:tc>
        <w:tc>
          <w:tcPr>
            <w:tcW w:w="2520" w:type="dxa"/>
          </w:tcPr>
          <w:p w14:paraId="22DB0BC4" w14:textId="77777777" w:rsidR="00133DB7" w:rsidRDefault="00133DB7" w:rsidP="0086307F">
            <w:pPr>
              <w:rPr>
                <w:b/>
              </w:rPr>
            </w:pPr>
            <w:r>
              <w:rPr>
                <w:b/>
              </w:rPr>
              <w:t>F#.NET</w:t>
            </w:r>
          </w:p>
        </w:tc>
      </w:tr>
      <w:tr w:rsidR="00133DB7" w14:paraId="13E8BC43" w14:textId="77777777" w:rsidTr="0086307F">
        <w:tc>
          <w:tcPr>
            <w:tcW w:w="1165" w:type="dxa"/>
          </w:tcPr>
          <w:p w14:paraId="03D6DF22" w14:textId="77777777" w:rsidR="00133DB7" w:rsidRDefault="00133DB7" w:rsidP="0086307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0" w:type="dxa"/>
          </w:tcPr>
          <w:p w14:paraId="653ADEA3" w14:textId="77777777" w:rsidR="00133DB7" w:rsidRDefault="00133DB7" w:rsidP="0086307F">
            <w:pPr>
              <w:rPr>
                <w:b/>
              </w:rPr>
            </w:pPr>
            <w:r>
              <w:t>List&lt;int&gt;</w:t>
            </w:r>
          </w:p>
        </w:tc>
        <w:tc>
          <w:tcPr>
            <w:tcW w:w="2520" w:type="dxa"/>
          </w:tcPr>
          <w:p w14:paraId="1E7BF167" w14:textId="77777777" w:rsidR="00133DB7" w:rsidRPr="00133DB7" w:rsidRDefault="00133DB7" w:rsidP="0086307F">
            <w:r>
              <w:t>i</w:t>
            </w:r>
            <w:r w:rsidRPr="00133DB7">
              <w:t>nt list</w:t>
            </w:r>
          </w:p>
        </w:tc>
      </w:tr>
      <w:tr w:rsidR="00133DB7" w14:paraId="2CDBDB8A" w14:textId="77777777" w:rsidTr="0086307F">
        <w:tc>
          <w:tcPr>
            <w:tcW w:w="1165" w:type="dxa"/>
          </w:tcPr>
          <w:p w14:paraId="628B0086" w14:textId="77777777" w:rsidR="00133DB7" w:rsidRDefault="00133DB7" w:rsidP="0086307F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340" w:type="dxa"/>
          </w:tcPr>
          <w:p w14:paraId="099FF8A3" w14:textId="2DD2D821" w:rsidR="00133DB7" w:rsidRDefault="00133DB7" w:rsidP="0086307F">
            <w:pPr>
              <w:rPr>
                <w:b/>
              </w:rPr>
            </w:pPr>
            <w:r>
              <w:t>List&lt;int&gt;</w:t>
            </w:r>
          </w:p>
        </w:tc>
        <w:tc>
          <w:tcPr>
            <w:tcW w:w="2520" w:type="dxa"/>
          </w:tcPr>
          <w:p w14:paraId="59124487" w14:textId="72152F7E" w:rsidR="00133DB7" w:rsidRPr="00133DB7" w:rsidRDefault="00133DB7" w:rsidP="0086307F">
            <w:r>
              <w:t>i</w:t>
            </w:r>
            <w:r w:rsidRPr="00133DB7">
              <w:t>nt list</w:t>
            </w:r>
          </w:p>
        </w:tc>
      </w:tr>
    </w:tbl>
    <w:p w14:paraId="7F7BCE44" w14:textId="7C1F8186" w:rsidR="00BB4389" w:rsidRPr="00BB4389" w:rsidRDefault="00BB4389" w:rsidP="00BB4389">
      <w:r>
        <w:br/>
      </w:r>
      <w:r>
        <w:rPr>
          <w:b/>
        </w:rPr>
        <w:t>Example:</w:t>
      </w:r>
      <w:r>
        <w:t xml:space="preserve"> For the input [1,2,-3,4,-5,6,7] the function returns the list [-3,6].</w:t>
      </w:r>
    </w:p>
    <w:p w14:paraId="78A18B37" w14:textId="77777777" w:rsidR="00133DB7" w:rsidRDefault="00133DB7">
      <w:pPr>
        <w:rPr>
          <w:rStyle w:val="Heading1Char"/>
        </w:rPr>
      </w:pPr>
      <w:r>
        <w:rPr>
          <w:rStyle w:val="Heading1Char"/>
        </w:rPr>
        <w:br w:type="page"/>
      </w:r>
    </w:p>
    <w:p w14:paraId="7F7BCE45" w14:textId="41EA9B82" w:rsidR="00262DBE" w:rsidRPr="00BB4389" w:rsidRDefault="00262DBE" w:rsidP="00BB4389">
      <w:pPr>
        <w:rPr>
          <w:rStyle w:val="Heading1Char"/>
        </w:rPr>
      </w:pPr>
      <w:r w:rsidRPr="006B264A">
        <w:rPr>
          <w:rStyle w:val="Heading1Char"/>
          <w:b/>
        </w:rPr>
        <w:lastRenderedPageBreak/>
        <w:t>Function 2.2</w:t>
      </w:r>
      <w:r w:rsidR="006B264A" w:rsidRPr="006B264A">
        <w:rPr>
          <w:rStyle w:val="Heading1Char"/>
          <w:b/>
        </w:rPr>
        <w:t xml:space="preserve"> [10 pts]</w:t>
      </w:r>
      <w:r w:rsidRPr="00BB4389">
        <w:rPr>
          <w:rStyle w:val="Heading1Char"/>
        </w:rPr>
        <w:t xml:space="preserve">: The sub-list of all numbers divisible by three using </w:t>
      </w:r>
      <w:r w:rsidR="00133DB7">
        <w:rPr>
          <w:rStyle w:val="Heading1Char"/>
        </w:rPr>
        <w:t>and ITERATIVE approach (for, foreach, etc.)</w:t>
      </w:r>
    </w:p>
    <w:p w14:paraId="7F7BCE46" w14:textId="06330DCB" w:rsidR="00262DBE" w:rsidRDefault="00262DBE" w:rsidP="00262DBE">
      <w:r>
        <w:t>Implement the same function using FOR (or WHILE) loops.</w:t>
      </w:r>
      <w:r w:rsidR="003C03CA">
        <w:t xml:space="preserve"> In F# you </w:t>
      </w:r>
      <w:r w:rsidR="00F8141F">
        <w:t>should consider using the</w:t>
      </w:r>
      <w:r w:rsidR="003C03CA">
        <w:t xml:space="preserve"> “yield” </w:t>
      </w:r>
      <w:r w:rsidR="00F8141F">
        <w:t>keyword inside your for loop</w:t>
      </w:r>
      <w:r w:rsidR="003C03CA">
        <w:t>.</w:t>
      </w:r>
      <w:r w:rsidR="00F8141F">
        <w:t xml:space="preserve"> </w:t>
      </w:r>
    </w:p>
    <w:p w14:paraId="7F7BCE47" w14:textId="77777777" w:rsidR="00BB4389" w:rsidRDefault="00BB4389" w:rsidP="00262DBE">
      <w:r w:rsidRPr="00E12A13">
        <w:rPr>
          <w:b/>
        </w:rPr>
        <w:t>Function</w:t>
      </w:r>
      <w:r>
        <w:t xml:space="preserve">: </w:t>
      </w:r>
      <w:r w:rsidRPr="00BB4389">
        <w:rPr>
          <w:color w:val="C00000"/>
        </w:rPr>
        <w:t>ListElementsDivisibleBy3</w:t>
      </w:r>
      <w:r>
        <w:rPr>
          <w:color w:val="C00000"/>
        </w:rPr>
        <w:t>Iterative</w:t>
      </w:r>
    </w:p>
    <w:p w14:paraId="7F7BCE48" w14:textId="728134B9" w:rsidR="00262DBE" w:rsidRDefault="00262DBE" w:rsidP="00262DBE">
      <w:pPr>
        <w:pStyle w:val="Heading1"/>
      </w:pPr>
      <w:r w:rsidRPr="006B264A">
        <w:rPr>
          <w:b/>
        </w:rPr>
        <w:t>Function 2.</w:t>
      </w:r>
      <w:r w:rsidR="00BB4389" w:rsidRPr="006B264A">
        <w:rPr>
          <w:b/>
        </w:rPr>
        <w:t>3</w:t>
      </w:r>
      <w:r w:rsidR="006B264A" w:rsidRPr="006B264A">
        <w:rPr>
          <w:b/>
        </w:rPr>
        <w:t xml:space="preserve"> [10 pts]</w:t>
      </w:r>
      <w:r w:rsidRPr="006B264A">
        <w:rPr>
          <w:b/>
        </w:rPr>
        <w:t>:</w:t>
      </w:r>
      <w:r>
        <w:t xml:space="preserve"> The sub-list of all numbers divisible by three using RECURSION</w:t>
      </w:r>
    </w:p>
    <w:p w14:paraId="7F7BCE49" w14:textId="54EAD575" w:rsidR="00262DBE" w:rsidRDefault="00262DBE" w:rsidP="00262DBE">
      <w:r>
        <w:t>Implemen</w:t>
      </w:r>
      <w:r w:rsidR="00BB4389">
        <w:t>t the same function recursively</w:t>
      </w:r>
      <w:r w:rsidR="003C03CA">
        <w:t>.</w:t>
      </w:r>
    </w:p>
    <w:p w14:paraId="7F7BCE4A" w14:textId="77777777" w:rsidR="00BB4389" w:rsidRDefault="00BB4389" w:rsidP="00262DBE">
      <w:pPr>
        <w:rPr>
          <w:color w:val="C00000"/>
        </w:rPr>
      </w:pPr>
      <w:r w:rsidRPr="00E12A13">
        <w:rPr>
          <w:b/>
        </w:rPr>
        <w:t>Function</w:t>
      </w:r>
      <w:r>
        <w:t xml:space="preserve">: </w:t>
      </w:r>
      <w:r w:rsidRPr="00BB4389">
        <w:rPr>
          <w:color w:val="C00000"/>
        </w:rPr>
        <w:t>ListElementsDivisibleBy3</w:t>
      </w:r>
      <w:r>
        <w:rPr>
          <w:color w:val="C00000"/>
        </w:rPr>
        <w:t>Recursive</w:t>
      </w:r>
    </w:p>
    <w:p w14:paraId="7F7BCE4B" w14:textId="5279129C" w:rsidR="00BB4389" w:rsidRPr="006B264A" w:rsidRDefault="00BB4389" w:rsidP="00BB4389">
      <w:pPr>
        <w:pStyle w:val="Heading1"/>
        <w:rPr>
          <w:b/>
        </w:rPr>
      </w:pPr>
      <w:r w:rsidRPr="006B264A">
        <w:rPr>
          <w:b/>
        </w:rPr>
        <w:t xml:space="preserve">Load Test </w:t>
      </w:r>
      <w:r>
        <w:t>Functions 2.1, 2.2, and 2.3 and determine which is fastest and which is slowest for the same input</w:t>
      </w:r>
      <w:r w:rsidR="006B264A">
        <w:t xml:space="preserve"> </w:t>
      </w:r>
      <w:r w:rsidR="006B264A" w:rsidRPr="006B264A">
        <w:rPr>
          <w:b/>
        </w:rPr>
        <w:t>[10 pts]</w:t>
      </w:r>
    </w:p>
    <w:p w14:paraId="7F7BCE4C" w14:textId="1E3C5B4E" w:rsidR="00BB4389" w:rsidRDefault="00BB4389" w:rsidP="00BB4389">
      <w:r>
        <w:t>Generate a large list of integers (see function Enumerable.Range</w:t>
      </w:r>
      <w:r w:rsidR="003C03CA">
        <w:t xml:space="preserve"> in C# and [1 .. 100000] in F#</w:t>
      </w:r>
      <w:r>
        <w:t xml:space="preserve">) and test all three versions of the ListElementsDivisibleBy3 functions above. List these three functions in order of speed of execution, from the SLOWEST to the FASTEST. </w:t>
      </w:r>
      <w:r w:rsidR="00C25885">
        <w:rPr>
          <w:b/>
        </w:rPr>
        <w:t xml:space="preserve">Important: </w:t>
      </w:r>
      <w:r>
        <w:t>In</w:t>
      </w:r>
      <w:r w:rsidRPr="006B264A">
        <w:rPr>
          <w:b/>
        </w:rPr>
        <w:t>cl</w:t>
      </w:r>
      <w:r>
        <w:t xml:space="preserve">ude the </w:t>
      </w:r>
      <w:r w:rsidRPr="00C25885">
        <w:rPr>
          <w:u w:val="single"/>
        </w:rPr>
        <w:t>timings</w:t>
      </w:r>
      <w:r>
        <w:t xml:space="preserve"> (in milliseconds) and the </w:t>
      </w:r>
      <w:r w:rsidRPr="00C25885">
        <w:rPr>
          <w:u w:val="single"/>
        </w:rPr>
        <w:t>size</w:t>
      </w:r>
      <w:r>
        <w:t xml:space="preserve"> of the list you tested on (i.e. how many elements).</w:t>
      </w:r>
    </w:p>
    <w:p w14:paraId="7F7BCE4D" w14:textId="77777777" w:rsidR="00C25885" w:rsidRPr="00C25885" w:rsidRDefault="00C25885" w:rsidP="00BB4389">
      <w:r>
        <w:rPr>
          <w:b/>
        </w:rPr>
        <w:t xml:space="preserve">Example: </w:t>
      </w:r>
      <w:r>
        <w:t>For an input list of size 10,000, the following timings were found: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5885" w14:paraId="7F7BCE50" w14:textId="77777777" w:rsidTr="00C25885">
        <w:tc>
          <w:tcPr>
            <w:tcW w:w="4675" w:type="dxa"/>
          </w:tcPr>
          <w:p w14:paraId="7F7BCE4E" w14:textId="77777777" w:rsidR="00C25885" w:rsidRDefault="00C25885" w:rsidP="000F0B40">
            <w:r w:rsidRPr="00BB4389">
              <w:rPr>
                <w:color w:val="C00000"/>
              </w:rPr>
              <w:t>ListElementsDivisibleBy3</w:t>
            </w:r>
            <w:r w:rsidR="000F0B40">
              <w:rPr>
                <w:color w:val="C00000"/>
              </w:rPr>
              <w:t>Iterative</w:t>
            </w:r>
          </w:p>
        </w:tc>
        <w:tc>
          <w:tcPr>
            <w:tcW w:w="4675" w:type="dxa"/>
          </w:tcPr>
          <w:p w14:paraId="7F7BCE4F" w14:textId="77777777" w:rsidR="00C25885" w:rsidRDefault="00C25885" w:rsidP="00BB4389">
            <w:r>
              <w:t>123 ms (SLOWEST)</w:t>
            </w:r>
          </w:p>
        </w:tc>
      </w:tr>
      <w:tr w:rsidR="00C25885" w14:paraId="7F7BCE53" w14:textId="77777777" w:rsidTr="00C25885">
        <w:tc>
          <w:tcPr>
            <w:tcW w:w="4675" w:type="dxa"/>
          </w:tcPr>
          <w:p w14:paraId="7F7BCE51" w14:textId="77777777" w:rsidR="00C25885" w:rsidRDefault="00C25885" w:rsidP="00BB4389">
            <w:r w:rsidRPr="00BB4389">
              <w:rPr>
                <w:color w:val="C00000"/>
              </w:rPr>
              <w:t>ListElementsDivisibleBy3</w:t>
            </w:r>
            <w:r>
              <w:rPr>
                <w:color w:val="C00000"/>
              </w:rPr>
              <w:t>Recursive</w:t>
            </w:r>
          </w:p>
        </w:tc>
        <w:tc>
          <w:tcPr>
            <w:tcW w:w="4675" w:type="dxa"/>
          </w:tcPr>
          <w:p w14:paraId="7F7BCE52" w14:textId="77777777" w:rsidR="00C25885" w:rsidRDefault="00C25885" w:rsidP="00BB4389">
            <w:r>
              <w:t>2</w:t>
            </w:r>
            <w:r w:rsidR="000F0B40">
              <w:t>3</w:t>
            </w:r>
            <w:r>
              <w:t xml:space="preserve"> ms</w:t>
            </w:r>
          </w:p>
        </w:tc>
      </w:tr>
      <w:tr w:rsidR="00C25885" w14:paraId="7F7BCE56" w14:textId="77777777" w:rsidTr="00C25885">
        <w:tc>
          <w:tcPr>
            <w:tcW w:w="4675" w:type="dxa"/>
          </w:tcPr>
          <w:p w14:paraId="7F7BCE54" w14:textId="77777777" w:rsidR="00C25885" w:rsidRDefault="00C25885" w:rsidP="000F0B40">
            <w:r w:rsidRPr="00BB4389">
              <w:rPr>
                <w:color w:val="C00000"/>
              </w:rPr>
              <w:t>ListElementsDivisibleBy3</w:t>
            </w:r>
          </w:p>
        </w:tc>
        <w:tc>
          <w:tcPr>
            <w:tcW w:w="4675" w:type="dxa"/>
          </w:tcPr>
          <w:p w14:paraId="7F7BCE55" w14:textId="77777777" w:rsidR="00C25885" w:rsidRDefault="000F0B40" w:rsidP="00BB4389">
            <w:r>
              <w:t>3</w:t>
            </w:r>
            <w:r w:rsidR="00C25885">
              <w:t xml:space="preserve"> ms (FASTEST)</w:t>
            </w:r>
          </w:p>
        </w:tc>
      </w:tr>
    </w:tbl>
    <w:p w14:paraId="7F7BCE57" w14:textId="77777777" w:rsidR="00262DBE" w:rsidRPr="00263DF4" w:rsidRDefault="00262DBE" w:rsidP="00263DF4"/>
    <w:p w14:paraId="7F7BCE58" w14:textId="77777777" w:rsidR="00DC04CA" w:rsidRPr="00DC04CA" w:rsidRDefault="00DC04CA" w:rsidP="00DC04CA"/>
    <w:sectPr w:rsidR="00DC04CA" w:rsidRPr="00DC04CA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F2209" w14:textId="77777777" w:rsidR="006B264A" w:rsidRDefault="006B264A" w:rsidP="006B264A">
      <w:pPr>
        <w:spacing w:after="0" w:line="240" w:lineRule="auto"/>
      </w:pPr>
      <w:r>
        <w:separator/>
      </w:r>
    </w:p>
  </w:endnote>
  <w:endnote w:type="continuationSeparator" w:id="0">
    <w:p w14:paraId="497223C4" w14:textId="77777777" w:rsidR="006B264A" w:rsidRDefault="006B264A" w:rsidP="006B2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7DB54" w14:textId="77777777" w:rsidR="006B264A" w:rsidRDefault="006B264A" w:rsidP="006B264A">
      <w:pPr>
        <w:spacing w:after="0" w:line="240" w:lineRule="auto"/>
      </w:pPr>
      <w:r>
        <w:separator/>
      </w:r>
    </w:p>
  </w:footnote>
  <w:footnote w:type="continuationSeparator" w:id="0">
    <w:p w14:paraId="748EB5A1" w14:textId="77777777" w:rsidR="006B264A" w:rsidRDefault="006B264A" w:rsidP="006B2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61E41" w14:textId="3E6FF0F0" w:rsidR="006B264A" w:rsidRDefault="006B264A" w:rsidP="006B264A">
    <w:pPr>
      <w:pStyle w:val="Header"/>
      <w:pBdr>
        <w:bottom w:val="thickThinSmallGap" w:sz="24" w:space="1" w:color="743009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18179122211741C6A21B6644A150873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CSE 5/7320 – Artificial Intelligence</w:t>
        </w:r>
      </w:sdtContent>
    </w:sdt>
    <w:r>
      <w:rPr>
        <w:rFonts w:asciiTheme="majorHAnsi" w:eastAsiaTheme="majorEastAsia" w:hAnsiTheme="majorHAnsi" w:cstheme="majorBidi"/>
        <w:sz w:val="32"/>
        <w:szCs w:val="32"/>
      </w:rPr>
      <w:tab/>
      <w:t>Homework #2</w:t>
    </w:r>
  </w:p>
  <w:p w14:paraId="1AB36D0C" w14:textId="77777777" w:rsidR="006B264A" w:rsidRDefault="006B264A" w:rsidP="006B264A">
    <w:pPr>
      <w:pStyle w:val="Header"/>
    </w:pPr>
  </w:p>
  <w:p w14:paraId="31768CB8" w14:textId="77777777" w:rsidR="006B264A" w:rsidRDefault="006B26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CA"/>
    <w:rsid w:val="000F0B40"/>
    <w:rsid w:val="00133DB7"/>
    <w:rsid w:val="00262DBE"/>
    <w:rsid w:val="00263DF4"/>
    <w:rsid w:val="003C03CA"/>
    <w:rsid w:val="004071AB"/>
    <w:rsid w:val="00427EB3"/>
    <w:rsid w:val="00455C3B"/>
    <w:rsid w:val="00670B15"/>
    <w:rsid w:val="006B264A"/>
    <w:rsid w:val="007C0964"/>
    <w:rsid w:val="00837698"/>
    <w:rsid w:val="00842EEB"/>
    <w:rsid w:val="00AB4D53"/>
    <w:rsid w:val="00B02AD3"/>
    <w:rsid w:val="00BB4389"/>
    <w:rsid w:val="00C25885"/>
    <w:rsid w:val="00DC04CA"/>
    <w:rsid w:val="00E12A13"/>
    <w:rsid w:val="00E44F5F"/>
    <w:rsid w:val="00E82C0F"/>
    <w:rsid w:val="00F8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CE3A"/>
  <w15:chartTrackingRefBased/>
  <w15:docId w15:val="{A7C76ABF-0AB9-40EB-A8AD-404C6E38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2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2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64A"/>
  </w:style>
  <w:style w:type="paragraph" w:styleId="Footer">
    <w:name w:val="footer"/>
    <w:basedOn w:val="Normal"/>
    <w:link w:val="FooterChar"/>
    <w:uiPriority w:val="99"/>
    <w:unhideWhenUsed/>
    <w:rsid w:val="006B2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haela\AppData\Roaming\Microsoft\Templates\Ion%20design%20(blank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179122211741C6A21B6644A1508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AF239-CF68-4584-9963-935F8D744A45}"/>
      </w:docPartPr>
      <w:docPartBody>
        <w:p w:rsidR="00000000" w:rsidRDefault="00631338" w:rsidP="00631338">
          <w:pPr>
            <w:pStyle w:val="18179122211741C6A21B6644A150873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38"/>
    <w:rsid w:val="0063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179122211741C6A21B6644A1508737">
    <w:name w:val="18179122211741C6A21B6644A1508737"/>
    <w:rsid w:val="00631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(blank)(2).dotx</Template>
  <TotalTime>364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5/7320 – Artificial Intelligence</dc:title>
  <dc:creator>Mihaela</dc:creator>
  <cp:keywords/>
  <cp:lastModifiedBy>Mihaela</cp:lastModifiedBy>
  <cp:revision>19</cp:revision>
  <dcterms:created xsi:type="dcterms:W3CDTF">2015-01-25T23:00:00Z</dcterms:created>
  <dcterms:modified xsi:type="dcterms:W3CDTF">2015-02-12T02:26:00Z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